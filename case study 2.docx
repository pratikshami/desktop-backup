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6C" w:rsidRDefault="00D363D4" w:rsidP="006305B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-78740</wp:posOffset>
                </wp:positionV>
                <wp:extent cx="7805420" cy="147129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5420" cy="1471295"/>
                        </a:xfrm>
                        <a:prstGeom prst="rect">
                          <a:avLst/>
                        </a:prstGeom>
                        <a:blipFill dpi="0" rotWithShape="1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in;margin-top:-6.2pt;width:614.6pt;height:11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CiAAAAAFJnaHRsb25nAAADHA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PD94cGFja2V0IGVu&#10;ZD0idyI/Pv/iDFhJQ0NfUFJPRklMRQABAQAADEhMaW5vAhAAAG1udHJSR0IgWFlaIAfOAAIACQAG&#10;ADEAAGFjc3BNU0ZUAAAAAElFQyBzUkdCAAAAAAAAAAAAAAAB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uAA5BZG9iZQBkQAAAAAH/2wCEAAEB&#10;AQEBAQEBAQEBAQEBAQEBAQEBAQEBAQEBAQEBAQEBAQEBAQEBAQEBAQECAgICAgICAgICAgMDAwMD&#10;AwMDAwMBAQEBAQEBAQEBAQICAQICAwMDAwMDAwMDAwMDAwMDAwMDAwMDAwMDAwMDAwMDAwMDAwMD&#10;AwMDAwMDAwMDAwMDA//AABEIAKIDHAMBEQACEQEDEQH/3QAEAGT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" stroked="f">
                <v:fill r:id="rId13" o:title="" recolor="t" rotate="t" type="frame"/>
              </v:rect>
            </w:pict>
          </mc:Fallback>
        </mc:AlternateContent>
      </w:r>
      <w:r w:rsidR="0078606C" w:rsidRPr="003A2921">
        <w:tab/>
      </w:r>
    </w:p>
    <w:p w:rsidR="0078606C" w:rsidRDefault="0078606C" w:rsidP="00A26D27">
      <w:pPr>
        <w:pStyle w:val="Heading1"/>
        <w:numPr>
          <w:ilvl w:val="0"/>
          <w:numId w:val="0"/>
        </w:numPr>
        <w:ind w:left="2520"/>
        <w:rPr>
          <w:rFonts w:ascii="Calibri" w:hAnsi="Calibri"/>
          <w:b/>
          <w:color w:val="auto"/>
          <w:sz w:val="22"/>
          <w:szCs w:val="22"/>
        </w:rPr>
      </w:pPr>
    </w:p>
    <w:p w:rsidR="0078606C" w:rsidRDefault="0078606C" w:rsidP="00076B0F">
      <w:pPr>
        <w:pStyle w:val="Heading1"/>
        <w:numPr>
          <w:ilvl w:val="0"/>
          <w:numId w:val="0"/>
        </w:numPr>
        <w:ind w:left="2520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b/>
          <w:color w:val="auto"/>
          <w:sz w:val="22"/>
          <w:szCs w:val="22"/>
        </w:rPr>
        <w:t xml:space="preserve"> </w:t>
      </w:r>
      <w:r w:rsidR="00877A8F">
        <w:rPr>
          <w:rFonts w:ascii="Calibri" w:hAnsi="Calibri"/>
          <w:b/>
          <w:color w:val="auto"/>
          <w:sz w:val="22"/>
          <w:szCs w:val="22"/>
        </w:rPr>
        <w:fldChar w:fldCharType="begin"/>
      </w:r>
      <w:r w:rsidR="00877A8F">
        <w:rPr>
          <w:rFonts w:ascii="Calibri" w:hAnsi="Calibri"/>
          <w:b/>
          <w:color w:val="auto"/>
          <w:sz w:val="22"/>
          <w:szCs w:val="22"/>
        </w:rPr>
        <w:instrText xml:space="preserve"> LISTNUM </w:instrText>
      </w:r>
      <w:r w:rsidR="00877A8F">
        <w:rPr>
          <w:rFonts w:ascii="Calibri" w:hAnsi="Calibri"/>
          <w:b/>
          <w:color w:val="auto"/>
          <w:sz w:val="22"/>
          <w:szCs w:val="22"/>
        </w:rPr>
        <w:fldChar w:fldCharType="end"/>
      </w:r>
    </w:p>
    <w:p w:rsidR="0078606C" w:rsidRDefault="0078606C" w:rsidP="00220CCC">
      <w:pPr>
        <w:pStyle w:val="Heading1"/>
        <w:numPr>
          <w:ilvl w:val="0"/>
          <w:numId w:val="0"/>
        </w:numPr>
        <w:ind w:left="3780"/>
        <w:rPr>
          <w:rFonts w:ascii="Calibri" w:hAnsi="Calibri"/>
          <w:b/>
          <w:color w:val="auto"/>
          <w:sz w:val="22"/>
          <w:szCs w:val="22"/>
        </w:rPr>
      </w:pPr>
    </w:p>
    <w:p w:rsidR="0078606C" w:rsidRDefault="0078606C" w:rsidP="00220CCC">
      <w:pPr>
        <w:pStyle w:val="Heading1"/>
        <w:numPr>
          <w:ilvl w:val="0"/>
          <w:numId w:val="0"/>
        </w:numPr>
        <w:ind w:left="3780"/>
        <w:rPr>
          <w:rFonts w:ascii="Calibri" w:hAnsi="Calibri"/>
          <w:b/>
          <w:color w:val="auto"/>
          <w:sz w:val="22"/>
          <w:szCs w:val="22"/>
        </w:rPr>
      </w:pPr>
    </w:p>
    <w:p w:rsidR="00167C43" w:rsidRDefault="00167C43" w:rsidP="00705EDF">
      <w:pPr>
        <w:spacing w:after="0" w:line="240" w:lineRule="auto"/>
        <w:ind w:left="3960"/>
        <w:jc w:val="both"/>
        <w:rPr>
          <w:rStyle w:val="Heading3Char"/>
          <w:rFonts w:eastAsia="Calibri" w:cs="Arial"/>
          <w:bCs w:val="0"/>
          <w:sz w:val="28"/>
          <w:szCs w:val="28"/>
        </w:rPr>
      </w:pPr>
    </w:p>
    <w:p w:rsidR="00167C43" w:rsidRDefault="00167C43" w:rsidP="00705EDF">
      <w:pPr>
        <w:spacing w:after="0" w:line="240" w:lineRule="auto"/>
        <w:ind w:left="3960"/>
        <w:jc w:val="both"/>
        <w:rPr>
          <w:rStyle w:val="Heading3Char"/>
          <w:rFonts w:eastAsia="Calibri" w:cs="Arial"/>
          <w:bCs w:val="0"/>
          <w:sz w:val="28"/>
          <w:szCs w:val="28"/>
        </w:rPr>
      </w:pPr>
    </w:p>
    <w:p w:rsidR="00705EDF" w:rsidRDefault="00ED3D36" w:rsidP="00167C43">
      <w:pPr>
        <w:spacing w:after="0" w:line="240" w:lineRule="auto"/>
        <w:jc w:val="center"/>
        <w:rPr>
          <w:rStyle w:val="Heading3Char"/>
          <w:rFonts w:eastAsia="Calibri" w:cs="Arial"/>
          <w:sz w:val="28"/>
          <w:szCs w:val="28"/>
        </w:rPr>
      </w:pPr>
      <w:proofErr w:type="gramStart"/>
      <w:r>
        <w:rPr>
          <w:rStyle w:val="Heading3Char"/>
          <w:rFonts w:eastAsia="Calibri" w:cs="Arial"/>
          <w:bCs w:val="0"/>
          <w:sz w:val="28"/>
          <w:szCs w:val="28"/>
        </w:rPr>
        <w:t>Case study for</w:t>
      </w:r>
      <w:r w:rsidR="00335008">
        <w:rPr>
          <w:rStyle w:val="Heading3Char"/>
          <w:rFonts w:eastAsia="Calibri" w:cs="Arial"/>
          <w:bCs w:val="0"/>
          <w:sz w:val="28"/>
          <w:szCs w:val="28"/>
        </w:rPr>
        <w:t xml:space="preserve"> </w:t>
      </w:r>
      <w:r w:rsidR="00A646C4">
        <w:rPr>
          <w:rStyle w:val="Heading3Char"/>
          <w:rFonts w:eastAsia="Calibri" w:cs="Arial"/>
          <w:bCs w:val="0"/>
          <w:sz w:val="28"/>
          <w:szCs w:val="28"/>
        </w:rPr>
        <w:t>AWS Infrastructure automation</w:t>
      </w:r>
      <w:r w:rsidR="00C92C83">
        <w:rPr>
          <w:rStyle w:val="Heading3Char"/>
          <w:rFonts w:eastAsia="Calibri" w:cs="Arial"/>
          <w:bCs w:val="0"/>
          <w:sz w:val="28"/>
          <w:szCs w:val="28"/>
        </w:rPr>
        <w:t>.</w:t>
      </w:r>
      <w:proofErr w:type="gramEnd"/>
    </w:p>
    <w:p w:rsidR="00710E1C" w:rsidRDefault="00710E1C" w:rsidP="00167C43">
      <w:pPr>
        <w:spacing w:after="0" w:line="240" w:lineRule="auto"/>
        <w:ind w:left="3960"/>
        <w:jc w:val="center"/>
        <w:rPr>
          <w:rStyle w:val="Heading3Char"/>
          <w:rFonts w:eastAsia="Calibri" w:cs="Arial"/>
          <w:bCs w:val="0"/>
          <w:sz w:val="28"/>
          <w:szCs w:val="28"/>
        </w:rPr>
      </w:pPr>
    </w:p>
    <w:p w:rsidR="00167C43" w:rsidRDefault="00167C43" w:rsidP="005E07F5">
      <w:pPr>
        <w:spacing w:after="0" w:line="240" w:lineRule="auto"/>
        <w:ind w:left="3960"/>
        <w:jc w:val="both"/>
        <w:rPr>
          <w:rStyle w:val="Heading3Char"/>
          <w:rFonts w:eastAsia="Calibri" w:cs="Arial"/>
          <w:bCs w:val="0"/>
          <w:sz w:val="28"/>
          <w:szCs w:val="28"/>
        </w:rPr>
      </w:pPr>
    </w:p>
    <w:p w:rsidR="00167C43" w:rsidRPr="007362CB" w:rsidRDefault="00167C43" w:rsidP="00167C43">
      <w:pPr>
        <w:pStyle w:val="Heading8"/>
        <w:spacing w:line="360" w:lineRule="auto"/>
        <w:rPr>
          <w:sz w:val="26"/>
          <w:szCs w:val="26"/>
        </w:rPr>
      </w:pPr>
      <w:r w:rsidRPr="00A16239">
        <w:rPr>
          <w:sz w:val="26"/>
          <w:szCs w:val="26"/>
        </w:rPr>
        <w:t>Industry</w:t>
      </w:r>
      <w:r>
        <w:rPr>
          <w:b w:val="0"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b w:val="0"/>
          <w:color w:val="auto"/>
          <w:szCs w:val="22"/>
        </w:rPr>
        <w:t>Advertisement</w:t>
      </w:r>
    </w:p>
    <w:p w:rsidR="00167C43" w:rsidRPr="004C6D7F" w:rsidRDefault="00167C43" w:rsidP="00167C43">
      <w:pPr>
        <w:pStyle w:val="NoSpacing"/>
        <w:spacing w:line="360" w:lineRule="auto"/>
        <w:rPr>
          <w:b/>
          <w:color w:val="CE6208"/>
          <w:sz w:val="26"/>
          <w:szCs w:val="26"/>
        </w:rPr>
      </w:pPr>
      <w:r w:rsidRPr="00A16239">
        <w:rPr>
          <w:b/>
          <w:color w:val="CE6208"/>
          <w:sz w:val="26"/>
          <w:szCs w:val="26"/>
        </w:rPr>
        <w:t>Geography/Regions served</w:t>
      </w:r>
      <w:r w:rsidRPr="00BE2F0C">
        <w:rPr>
          <w:color w:val="CE6208"/>
          <w:sz w:val="26"/>
          <w:szCs w:val="26"/>
        </w:rPr>
        <w:t>:</w:t>
      </w:r>
      <w:r>
        <w:t xml:space="preserve"> </w:t>
      </w:r>
      <w:r>
        <w:rPr>
          <w:color w:val="auto"/>
        </w:rPr>
        <w:t>Global</w:t>
      </w:r>
      <w:r w:rsidRPr="00220CCC">
        <w:rPr>
          <w:szCs w:val="18"/>
        </w:rPr>
        <w:br/>
      </w:r>
      <w:r>
        <w:rPr>
          <w:b/>
          <w:color w:val="CE6208"/>
          <w:sz w:val="26"/>
          <w:szCs w:val="26"/>
        </w:rPr>
        <w:t>Engagement</w:t>
      </w:r>
      <w:r w:rsidRPr="00A16239">
        <w:rPr>
          <w:b/>
          <w:color w:val="CE6208"/>
          <w:sz w:val="26"/>
          <w:szCs w:val="26"/>
        </w:rPr>
        <w:t xml:space="preserve"> size</w:t>
      </w:r>
      <w:r>
        <w:rPr>
          <w:b/>
          <w:color w:val="CE6208"/>
          <w:sz w:val="26"/>
          <w:szCs w:val="26"/>
        </w:rPr>
        <w:t>:</w:t>
      </w:r>
    </w:p>
    <w:p w:rsidR="00167C43" w:rsidRPr="00167C43" w:rsidRDefault="00167C43" w:rsidP="00167C43">
      <w:pPr>
        <w:pStyle w:val="NoSpacing"/>
        <w:spacing w:line="360" w:lineRule="auto"/>
        <w:ind w:left="86"/>
        <w:rPr>
          <w:color w:val="auto"/>
        </w:rPr>
      </w:pPr>
      <w:r w:rsidRPr="00167C43">
        <w:rPr>
          <w:color w:val="auto"/>
        </w:rPr>
        <w:t xml:space="preserve">Peak Team size:  7               </w:t>
      </w:r>
    </w:p>
    <w:p w:rsidR="00167C43" w:rsidRPr="00167C43" w:rsidRDefault="00167C43" w:rsidP="00167C43">
      <w:pPr>
        <w:pStyle w:val="NoSpacing"/>
        <w:spacing w:line="360" w:lineRule="auto"/>
        <w:ind w:left="86"/>
        <w:rPr>
          <w:color w:val="auto"/>
          <w:sz w:val="22"/>
        </w:rPr>
      </w:pPr>
      <w:r w:rsidRPr="00167C43">
        <w:rPr>
          <w:color w:val="auto"/>
        </w:rPr>
        <w:t>Duration:  20 Days</w:t>
      </w:r>
    </w:p>
    <w:p w:rsidR="00167C43" w:rsidRPr="00167C43" w:rsidRDefault="00167C43" w:rsidP="00167C43">
      <w:pPr>
        <w:pStyle w:val="Heading8"/>
        <w:spacing w:line="360" w:lineRule="auto"/>
        <w:rPr>
          <w:b w:val="0"/>
          <w:sz w:val="26"/>
          <w:szCs w:val="26"/>
        </w:rPr>
      </w:pPr>
      <w:r w:rsidRPr="00A16239">
        <w:rPr>
          <w:sz w:val="26"/>
          <w:szCs w:val="26"/>
        </w:rPr>
        <w:t>Business Problem</w:t>
      </w:r>
      <w:r>
        <w:rPr>
          <w:sz w:val="26"/>
          <w:szCs w:val="26"/>
        </w:rPr>
        <w:t xml:space="preserve">: </w:t>
      </w:r>
      <w:r w:rsidR="00B5433A" w:rsidRPr="00B5433A">
        <w:rPr>
          <w:b w:val="0"/>
          <w:color w:val="auto"/>
          <w:szCs w:val="22"/>
        </w:rPr>
        <w:t>Manual process</w:t>
      </w:r>
      <w:r w:rsidR="00B5433A">
        <w:rPr>
          <w:b w:val="0"/>
          <w:color w:val="auto"/>
          <w:szCs w:val="22"/>
        </w:rPr>
        <w:t>,</w:t>
      </w:r>
      <w:r w:rsidR="00B5433A">
        <w:rPr>
          <w:sz w:val="26"/>
          <w:szCs w:val="26"/>
        </w:rPr>
        <w:t xml:space="preserve"> </w:t>
      </w:r>
      <w:r w:rsidR="00B5433A">
        <w:rPr>
          <w:b w:val="0"/>
          <w:color w:val="auto"/>
          <w:szCs w:val="22"/>
        </w:rPr>
        <w:t>Lack of Visibility, Collaboration</w:t>
      </w:r>
      <w:r w:rsidR="00B5433A" w:rsidRPr="00B5433A">
        <w:rPr>
          <w:b w:val="0"/>
          <w:color w:val="auto"/>
          <w:szCs w:val="22"/>
        </w:rPr>
        <w:t>, Traceability and Reports</w:t>
      </w:r>
      <w:r w:rsidR="00B5433A">
        <w:rPr>
          <w:b w:val="0"/>
          <w:color w:val="auto"/>
          <w:szCs w:val="22"/>
        </w:rPr>
        <w:t>, prone to human error, time consuming.</w:t>
      </w:r>
    </w:p>
    <w:p w:rsidR="00167C43" w:rsidRPr="00EF1ED7" w:rsidRDefault="00167C43" w:rsidP="00B5433A">
      <w:pPr>
        <w:pStyle w:val="Heading8"/>
        <w:spacing w:line="360" w:lineRule="auto"/>
      </w:pPr>
      <w:r w:rsidRPr="00A16239">
        <w:rPr>
          <w:sz w:val="26"/>
          <w:szCs w:val="26"/>
        </w:rPr>
        <w:t>Business Solution</w:t>
      </w:r>
      <w:r>
        <w:rPr>
          <w:sz w:val="26"/>
          <w:szCs w:val="26"/>
        </w:rPr>
        <w:t>:</w:t>
      </w:r>
      <w:r w:rsidR="00B5433A">
        <w:rPr>
          <w:sz w:val="26"/>
          <w:szCs w:val="26"/>
        </w:rPr>
        <w:t xml:space="preserve"> </w:t>
      </w:r>
      <w:r w:rsidR="00B5433A" w:rsidRPr="00B5433A">
        <w:rPr>
          <w:b w:val="0"/>
          <w:color w:val="auto"/>
          <w:szCs w:val="22"/>
        </w:rPr>
        <w:t>Implemented cloud provisioning automation.</w:t>
      </w:r>
    </w:p>
    <w:p w:rsidR="00B5433A" w:rsidRPr="00167C43" w:rsidRDefault="00167C43" w:rsidP="00B5433A">
      <w:pPr>
        <w:pStyle w:val="Heading8"/>
        <w:spacing w:line="360" w:lineRule="auto"/>
        <w:rPr>
          <w:b w:val="0"/>
          <w:sz w:val="26"/>
          <w:szCs w:val="26"/>
        </w:rPr>
      </w:pPr>
      <w:r w:rsidRPr="003866CC">
        <w:rPr>
          <w:sz w:val="26"/>
          <w:szCs w:val="26"/>
        </w:rPr>
        <w:t>Business Impact</w:t>
      </w:r>
      <w:r>
        <w:rPr>
          <w:sz w:val="26"/>
          <w:szCs w:val="26"/>
        </w:rPr>
        <w:t>:</w:t>
      </w:r>
      <w:r w:rsidR="00B5433A">
        <w:rPr>
          <w:sz w:val="26"/>
          <w:szCs w:val="26"/>
        </w:rPr>
        <w:t xml:space="preserve"> </w:t>
      </w:r>
      <w:r w:rsidR="00B5433A" w:rsidRPr="00B5433A">
        <w:rPr>
          <w:b w:val="0"/>
          <w:color w:val="auto"/>
          <w:szCs w:val="22"/>
        </w:rPr>
        <w:t>Achi</w:t>
      </w:r>
      <w:r w:rsidR="00B5433A">
        <w:rPr>
          <w:b w:val="0"/>
          <w:color w:val="auto"/>
          <w:szCs w:val="22"/>
        </w:rPr>
        <w:t>e</w:t>
      </w:r>
      <w:r w:rsidR="00B5433A" w:rsidRPr="00B5433A">
        <w:rPr>
          <w:b w:val="0"/>
          <w:color w:val="auto"/>
          <w:szCs w:val="22"/>
        </w:rPr>
        <w:t>ve</w:t>
      </w:r>
      <w:r w:rsidR="00B5433A">
        <w:rPr>
          <w:b w:val="0"/>
          <w:color w:val="auto"/>
          <w:szCs w:val="22"/>
        </w:rPr>
        <w:t>d Visibility, Collaboration</w:t>
      </w:r>
      <w:r w:rsidR="00B5433A" w:rsidRPr="00B5433A">
        <w:rPr>
          <w:b w:val="0"/>
          <w:color w:val="auto"/>
          <w:szCs w:val="22"/>
        </w:rPr>
        <w:t>, Traceability and Reports</w:t>
      </w:r>
      <w:r w:rsidR="00B5433A">
        <w:rPr>
          <w:b w:val="0"/>
          <w:color w:val="auto"/>
          <w:szCs w:val="22"/>
        </w:rPr>
        <w:t>, reduced time.</w:t>
      </w:r>
    </w:p>
    <w:p w:rsidR="00167C43" w:rsidRDefault="00167C43" w:rsidP="00167C43">
      <w:pPr>
        <w:pStyle w:val="Heading8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Tools and Technologies: </w:t>
      </w:r>
    </w:p>
    <w:p w:rsidR="00167C43" w:rsidRPr="00EF1ED7" w:rsidRDefault="00167C43" w:rsidP="00167C43">
      <w:r>
        <w:t xml:space="preserve">Terraform, </w:t>
      </w:r>
      <w:proofErr w:type="spellStart"/>
      <w:r>
        <w:t>CloudFormation</w:t>
      </w:r>
      <w:proofErr w:type="spellEnd"/>
      <w:r>
        <w:t>, Docker</w:t>
      </w:r>
    </w:p>
    <w:p w:rsidR="00167C43" w:rsidRDefault="00167C43" w:rsidP="005E07F5">
      <w:pPr>
        <w:spacing w:after="0" w:line="240" w:lineRule="auto"/>
        <w:ind w:left="3960"/>
        <w:jc w:val="both"/>
        <w:rPr>
          <w:rStyle w:val="Heading3Char"/>
          <w:rFonts w:eastAsia="Calibri" w:cs="Arial"/>
          <w:bCs w:val="0"/>
          <w:sz w:val="28"/>
          <w:szCs w:val="28"/>
        </w:rPr>
      </w:pPr>
    </w:p>
    <w:p w:rsidR="00167C43" w:rsidRDefault="00167C43" w:rsidP="005E07F5">
      <w:pPr>
        <w:spacing w:after="0" w:line="240" w:lineRule="auto"/>
        <w:ind w:left="3960"/>
        <w:jc w:val="both"/>
        <w:rPr>
          <w:rStyle w:val="Heading3Char"/>
          <w:rFonts w:eastAsia="Calibri" w:cs="Arial"/>
          <w:bCs w:val="0"/>
          <w:sz w:val="28"/>
          <w:szCs w:val="28"/>
        </w:rPr>
      </w:pPr>
    </w:p>
    <w:p w:rsidR="0078606C" w:rsidRDefault="0078606C" w:rsidP="00B5433A">
      <w:pPr>
        <w:spacing w:after="0" w:line="240" w:lineRule="auto"/>
        <w:jc w:val="both"/>
        <w:rPr>
          <w:rStyle w:val="Heading3Char"/>
          <w:rFonts w:eastAsia="Calibri" w:cs="Arial"/>
          <w:bCs w:val="0"/>
          <w:sz w:val="28"/>
          <w:szCs w:val="28"/>
        </w:rPr>
      </w:pPr>
      <w:r w:rsidRPr="00450EFF">
        <w:rPr>
          <w:rStyle w:val="Heading3Char"/>
          <w:rFonts w:eastAsia="Calibri" w:cs="Arial"/>
          <w:bCs w:val="0"/>
          <w:sz w:val="28"/>
          <w:szCs w:val="28"/>
        </w:rPr>
        <w:t>About</w:t>
      </w:r>
      <w:r>
        <w:rPr>
          <w:rStyle w:val="Heading3Char"/>
          <w:rFonts w:eastAsia="Calibri" w:cs="Arial"/>
          <w:bCs w:val="0"/>
          <w:sz w:val="28"/>
          <w:szCs w:val="28"/>
        </w:rPr>
        <w:t xml:space="preserve"> </w:t>
      </w:r>
      <w:r w:rsidR="000B4539">
        <w:rPr>
          <w:rStyle w:val="Heading3Char"/>
          <w:rFonts w:eastAsia="Calibri" w:cs="Arial"/>
          <w:bCs w:val="0"/>
          <w:sz w:val="28"/>
          <w:szCs w:val="28"/>
        </w:rPr>
        <w:t>Client</w:t>
      </w:r>
    </w:p>
    <w:p w:rsidR="00E977C7" w:rsidRPr="00E977C7" w:rsidRDefault="00E977C7" w:rsidP="00E977C7">
      <w:pPr>
        <w:spacing w:after="0" w:line="240" w:lineRule="auto"/>
        <w:jc w:val="both"/>
      </w:pPr>
      <w:r>
        <w:rPr>
          <w:rFonts w:asciiTheme="minorHAnsi" w:hAnsiTheme="minorHAnsi"/>
        </w:rPr>
        <w:t xml:space="preserve">It is advertisement publishing company. </w:t>
      </w:r>
      <w:r>
        <w:t xml:space="preserve">It </w:t>
      </w:r>
      <w:r w:rsidRPr="00E977C7">
        <w:t>offer the simplest way to reach people and grow revenue with in-feed, native advertising on Facebook, Twitter, Instagram and Pinterest.</w:t>
      </w:r>
    </w:p>
    <w:p w:rsidR="00302E8A" w:rsidRPr="00E977C7" w:rsidRDefault="00E977C7" w:rsidP="00302E8A">
      <w:p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:rsidR="0078606C" w:rsidRDefault="0078606C" w:rsidP="00272DCA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  <w:r w:rsidRPr="00450EFF">
        <w:rPr>
          <w:rStyle w:val="Heading3Char"/>
          <w:rFonts w:eastAsia="Calibri"/>
          <w:sz w:val="28"/>
          <w:szCs w:val="28"/>
        </w:rPr>
        <w:t>Business Problem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/>
        <w:jc w:val="both"/>
      </w:pPr>
      <w:r w:rsidRPr="00F50281">
        <w:t xml:space="preserve">Complete project environment is created manually on AWS 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/>
        <w:jc w:val="both"/>
      </w:pPr>
      <w:r w:rsidRPr="00F50281">
        <w:t xml:space="preserve">It consumes 4-5 business hours  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/>
        <w:jc w:val="both"/>
      </w:pPr>
      <w:r w:rsidRPr="00F50281">
        <w:t xml:space="preserve">Person should have good AWS knowledge to create complete stack 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/>
        <w:jc w:val="both"/>
      </w:pPr>
      <w:r w:rsidRPr="00F50281">
        <w:t>Highly prone to Human Errors.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/>
        <w:jc w:val="both"/>
      </w:pPr>
      <w:r w:rsidRPr="00F50281">
        <w:lastRenderedPageBreak/>
        <w:t>IA</w:t>
      </w:r>
      <w:r>
        <w:t>M policies, VPC-subnet security</w:t>
      </w:r>
      <w:r w:rsidRPr="00F50281">
        <w:t xml:space="preserve"> were missing. 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/>
        <w:jc w:val="both"/>
      </w:pPr>
      <w:r w:rsidRPr="00F50281">
        <w:t>Versioning of  state was not possible</w:t>
      </w:r>
    </w:p>
    <w:p w:rsidR="00FC202E" w:rsidRDefault="00F50281" w:rsidP="00F50281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F50281">
        <w:t xml:space="preserve">While </w:t>
      </w:r>
      <w:r>
        <w:t>destroying whole stack manually</w:t>
      </w:r>
      <w:r w:rsidRPr="00F50281">
        <w:t>, some resources might miss and may costs unnecessarily</w:t>
      </w:r>
      <w:r w:rsidR="00C379CF">
        <w:t>.</w:t>
      </w:r>
    </w:p>
    <w:p w:rsidR="00877A8F" w:rsidRDefault="00877A8F" w:rsidP="00877A8F">
      <w:pPr>
        <w:pStyle w:val="ListParagraph"/>
        <w:spacing w:after="0" w:line="240" w:lineRule="auto"/>
        <w:ind w:left="648"/>
        <w:jc w:val="both"/>
      </w:pPr>
    </w:p>
    <w:p w:rsidR="0078606C" w:rsidRDefault="0078606C" w:rsidP="00877A8F">
      <w:pPr>
        <w:spacing w:after="0" w:line="240" w:lineRule="auto"/>
        <w:rPr>
          <w:rStyle w:val="Heading3Char"/>
          <w:rFonts w:eastAsia="Calibri"/>
          <w:sz w:val="28"/>
          <w:szCs w:val="28"/>
        </w:rPr>
      </w:pPr>
      <w:r w:rsidRPr="00450EFF">
        <w:rPr>
          <w:rStyle w:val="Heading3Char"/>
          <w:rFonts w:eastAsia="Calibri"/>
          <w:sz w:val="28"/>
          <w:szCs w:val="28"/>
        </w:rPr>
        <w:t>Business Solution</w:t>
      </w:r>
    </w:p>
    <w:p w:rsidR="00F50281" w:rsidRDefault="00F50281" w:rsidP="00877A8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We suggested </w:t>
      </w:r>
      <w:proofErr w:type="spellStart"/>
      <w:r>
        <w:rPr>
          <w:bCs/>
        </w:rPr>
        <w:t>Hashicorp’s</w:t>
      </w:r>
      <w:proofErr w:type="spellEnd"/>
      <w:r>
        <w:rPr>
          <w:bCs/>
        </w:rPr>
        <w:t xml:space="preserve"> Terraform and AWS </w:t>
      </w:r>
      <w:proofErr w:type="spellStart"/>
      <w:r>
        <w:rPr>
          <w:bCs/>
        </w:rPr>
        <w:t>cloudformation</w:t>
      </w:r>
      <w:proofErr w:type="spellEnd"/>
      <w:r>
        <w:rPr>
          <w:bCs/>
        </w:rPr>
        <w:t xml:space="preserve"> tools for automating AWS environment provisioning. </w:t>
      </w:r>
    </w:p>
    <w:p w:rsidR="00F50281" w:rsidRDefault="00F50281" w:rsidP="00877A8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 As Terraform &amp; </w:t>
      </w:r>
      <w:proofErr w:type="spellStart"/>
      <w:r>
        <w:rPr>
          <w:bCs/>
        </w:rPr>
        <w:t>Cloudformation</w:t>
      </w:r>
      <w:proofErr w:type="spellEnd"/>
      <w:r>
        <w:rPr>
          <w:bCs/>
        </w:rPr>
        <w:t xml:space="preserve"> both can’t not provisioned 100% AWS environment, we suggested </w:t>
      </w:r>
      <w:proofErr w:type="gramStart"/>
      <w:r>
        <w:rPr>
          <w:bCs/>
        </w:rPr>
        <w:t>to use</w:t>
      </w:r>
      <w:proofErr w:type="gramEnd"/>
      <w:r>
        <w:rPr>
          <w:bCs/>
        </w:rPr>
        <w:t xml:space="preserve"> them in combination. So that we can make 100% automation.</w:t>
      </w:r>
    </w:p>
    <w:p w:rsidR="00C379CF" w:rsidRPr="001B6333" w:rsidRDefault="001B6333" w:rsidP="001B633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We also </w:t>
      </w:r>
      <w:proofErr w:type="spellStart"/>
      <w:r>
        <w:rPr>
          <w:bCs/>
        </w:rPr>
        <w:t>Dockerized</w:t>
      </w:r>
      <w:proofErr w:type="spellEnd"/>
      <w:r>
        <w:rPr>
          <w:bCs/>
        </w:rPr>
        <w:t xml:space="preserve"> KCL app used in </w:t>
      </w:r>
      <w:proofErr w:type="spellStart"/>
      <w:r>
        <w:rPr>
          <w:bCs/>
        </w:rPr>
        <w:t>Kenesis</w:t>
      </w:r>
      <w:proofErr w:type="spellEnd"/>
      <w:r>
        <w:rPr>
          <w:bCs/>
        </w:rPr>
        <w:t xml:space="preserve"> service and used with ECS service and </w:t>
      </w:r>
      <w:proofErr w:type="spellStart"/>
      <w:r>
        <w:rPr>
          <w:bCs/>
        </w:rPr>
        <w:t>autoscalling</w:t>
      </w:r>
      <w:proofErr w:type="spellEnd"/>
      <w:r>
        <w:rPr>
          <w:bCs/>
        </w:rPr>
        <w:t xml:space="preserve"> group to maximize log-processing </w:t>
      </w:r>
      <w:proofErr w:type="gramStart"/>
      <w:r>
        <w:rPr>
          <w:bCs/>
        </w:rPr>
        <w:t>throughput .</w:t>
      </w:r>
      <w:proofErr w:type="gramEnd"/>
      <w:r w:rsidRPr="001B6333">
        <w:rPr>
          <w:bCs/>
        </w:rPr>
        <w:t xml:space="preserve"> </w:t>
      </w:r>
    </w:p>
    <w:p w:rsidR="00877A8F" w:rsidRDefault="00877A8F" w:rsidP="00992486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</w:p>
    <w:p w:rsidR="007362CB" w:rsidRPr="00F50281" w:rsidRDefault="00992486" w:rsidP="00F50281">
      <w:pPr>
        <w:spacing w:after="0" w:line="240" w:lineRule="auto"/>
        <w:jc w:val="both"/>
        <w:rPr>
          <w:b/>
          <w:bCs/>
          <w:color w:val="365F91"/>
          <w:sz w:val="28"/>
          <w:szCs w:val="28"/>
        </w:rPr>
      </w:pPr>
      <w:r>
        <w:rPr>
          <w:rStyle w:val="Heading3Char"/>
          <w:rFonts w:eastAsia="Calibri"/>
          <w:sz w:val="28"/>
          <w:szCs w:val="28"/>
        </w:rPr>
        <w:t>Tools and technologies</w:t>
      </w:r>
    </w:p>
    <w:p w:rsidR="00F50281" w:rsidRPr="00F50281" w:rsidRDefault="00F50281" w:rsidP="00F50281">
      <w:pPr>
        <w:numPr>
          <w:ilvl w:val="0"/>
          <w:numId w:val="10"/>
        </w:numPr>
        <w:spacing w:after="0"/>
        <w:jc w:val="both"/>
        <w:rPr>
          <w:bCs/>
        </w:rPr>
      </w:pPr>
      <w:r w:rsidRPr="00F50281">
        <w:rPr>
          <w:bCs/>
        </w:rPr>
        <w:t xml:space="preserve">Terraform : Cloud provisioning tool by </w:t>
      </w:r>
      <w:proofErr w:type="spellStart"/>
      <w:r w:rsidRPr="00F50281">
        <w:rPr>
          <w:bCs/>
        </w:rPr>
        <w:t>Hashicorp</w:t>
      </w:r>
      <w:proofErr w:type="spellEnd"/>
    </w:p>
    <w:p w:rsidR="00F50281" w:rsidRPr="00F50281" w:rsidRDefault="00F50281" w:rsidP="00F50281">
      <w:pPr>
        <w:numPr>
          <w:ilvl w:val="0"/>
          <w:numId w:val="10"/>
        </w:numPr>
        <w:spacing w:after="0"/>
        <w:jc w:val="both"/>
        <w:rPr>
          <w:bCs/>
        </w:rPr>
      </w:pPr>
      <w:proofErr w:type="spellStart"/>
      <w:r w:rsidRPr="00F50281">
        <w:rPr>
          <w:bCs/>
        </w:rPr>
        <w:t>CloudFormation</w:t>
      </w:r>
      <w:proofErr w:type="spellEnd"/>
      <w:r w:rsidRPr="00F50281">
        <w:rPr>
          <w:bCs/>
        </w:rPr>
        <w:t xml:space="preserve"> :  AWS provisioning tool by AWS</w:t>
      </w:r>
    </w:p>
    <w:p w:rsidR="00F50281" w:rsidRPr="00F50281" w:rsidRDefault="00F50281" w:rsidP="00F50281">
      <w:pPr>
        <w:numPr>
          <w:ilvl w:val="0"/>
          <w:numId w:val="10"/>
        </w:numPr>
        <w:spacing w:after="0"/>
        <w:jc w:val="both"/>
        <w:rPr>
          <w:bCs/>
        </w:rPr>
      </w:pPr>
      <w:r w:rsidRPr="00F50281">
        <w:rPr>
          <w:bCs/>
        </w:rPr>
        <w:t>Docker</w:t>
      </w:r>
      <w:r w:rsidRPr="00F50281">
        <w:rPr>
          <w:b/>
          <w:bCs/>
        </w:rPr>
        <w:t xml:space="preserve"> </w:t>
      </w:r>
      <w:r w:rsidRPr="00F50281">
        <w:rPr>
          <w:bCs/>
        </w:rPr>
        <w:t xml:space="preserve">: Containerization </w:t>
      </w:r>
      <w:r w:rsidRPr="00F50281">
        <w:rPr>
          <w:b/>
          <w:bCs/>
        </w:rPr>
        <w:t xml:space="preserve"> </w:t>
      </w:r>
    </w:p>
    <w:p w:rsidR="00B24CB8" w:rsidRDefault="00B24CB8" w:rsidP="00B24CB8">
      <w:pPr>
        <w:spacing w:after="0" w:line="240" w:lineRule="auto"/>
        <w:rPr>
          <w:bCs/>
        </w:rPr>
      </w:pPr>
    </w:p>
    <w:p w:rsidR="00B24CB8" w:rsidRDefault="00B24CB8" w:rsidP="00B24CB8">
      <w:pPr>
        <w:spacing w:after="0" w:line="240" w:lineRule="auto"/>
        <w:rPr>
          <w:bCs/>
        </w:rPr>
      </w:pPr>
    </w:p>
    <w:p w:rsidR="00C47514" w:rsidRPr="00B24CB8" w:rsidRDefault="00C47514" w:rsidP="00B24CB8">
      <w:pPr>
        <w:spacing w:after="0" w:line="240" w:lineRule="auto"/>
        <w:rPr>
          <w:bCs/>
        </w:rPr>
      </w:pPr>
      <w:r>
        <w:rPr>
          <w:rStyle w:val="Heading3Char"/>
          <w:rFonts w:eastAsia="Calibri"/>
          <w:sz w:val="28"/>
          <w:szCs w:val="28"/>
        </w:rPr>
        <w:t xml:space="preserve">Provisioned AWS Environment </w:t>
      </w:r>
    </w:p>
    <w:p w:rsidR="001B6333" w:rsidRDefault="001B6333" w:rsidP="00272DCA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</w:p>
    <w:p w:rsidR="00C47514" w:rsidRDefault="003B709A" w:rsidP="00272DCA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895975" cy="4275057"/>
            <wp:effectExtent l="0" t="0" r="0" b="0"/>
            <wp:docPr id="2" name="Picture 2" descr="C:\Users\pratikshami\Desktop\Case_Stud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shami\Desktop\Case_Study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43" cy="42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33" w:rsidRDefault="001B6333" w:rsidP="00272DCA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</w:p>
    <w:p w:rsidR="001B6333" w:rsidRDefault="001B6333" w:rsidP="00272DCA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</w:p>
    <w:p w:rsidR="003B709A" w:rsidRDefault="003B709A" w:rsidP="00272DCA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  <w:bookmarkStart w:id="0" w:name="_GoBack"/>
      <w:bookmarkEnd w:id="0"/>
    </w:p>
    <w:p w:rsidR="001B6333" w:rsidRDefault="00C47514" w:rsidP="00272DCA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  <w:r>
        <w:rPr>
          <w:rStyle w:val="Heading3Char"/>
          <w:rFonts w:eastAsia="Calibri"/>
          <w:sz w:val="28"/>
          <w:szCs w:val="28"/>
        </w:rPr>
        <w:lastRenderedPageBreak/>
        <w:t xml:space="preserve">Provisioned AWS Services 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EC2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ECS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Auto-scaling Group/policies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proofErr w:type="spellStart"/>
      <w:r w:rsidRPr="00C47514">
        <w:rPr>
          <w:rFonts w:eastAsia="+mn-ea" w:cs="+mn-cs"/>
          <w:color w:val="000000"/>
          <w:kern w:val="24"/>
          <w:szCs w:val="20"/>
        </w:rPr>
        <w:t>Cloudwatch</w:t>
      </w:r>
      <w:proofErr w:type="spellEnd"/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VPC (Subnet, routing table, ACL, gateway)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IAM (roles, policies )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SNS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SQS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proofErr w:type="spellStart"/>
      <w:r w:rsidRPr="00C47514">
        <w:rPr>
          <w:rFonts w:eastAsia="+mn-ea" w:cs="+mn-cs"/>
          <w:color w:val="000000"/>
          <w:kern w:val="24"/>
          <w:szCs w:val="20"/>
        </w:rPr>
        <w:t>Kenisis</w:t>
      </w:r>
      <w:proofErr w:type="spellEnd"/>
      <w:r w:rsidRPr="00C47514">
        <w:rPr>
          <w:rFonts w:eastAsia="+mn-ea" w:cs="+mn-cs"/>
          <w:color w:val="000000"/>
          <w:kern w:val="24"/>
          <w:szCs w:val="20"/>
        </w:rPr>
        <w:t xml:space="preserve"> Stream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S3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Cassandra Cluster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proofErr w:type="spellStart"/>
      <w:r w:rsidRPr="00C47514">
        <w:rPr>
          <w:rFonts w:eastAsia="+mn-ea" w:cs="+mn-cs"/>
          <w:color w:val="000000"/>
          <w:kern w:val="24"/>
          <w:szCs w:val="20"/>
        </w:rPr>
        <w:t>Elasticache</w:t>
      </w:r>
      <w:proofErr w:type="spellEnd"/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EMR  Cluster</w:t>
      </w:r>
    </w:p>
    <w:p w:rsidR="00C47514" w:rsidRPr="00C47514" w:rsidRDefault="00C47514" w:rsidP="00C475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eastAsia="Times New Roman" w:hAnsi="Times New Roman"/>
          <w:sz w:val="28"/>
          <w:szCs w:val="24"/>
        </w:rPr>
      </w:pPr>
      <w:r w:rsidRPr="00C47514">
        <w:rPr>
          <w:rFonts w:eastAsia="+mn-ea" w:cs="+mn-cs"/>
          <w:color w:val="000000"/>
          <w:kern w:val="24"/>
          <w:szCs w:val="20"/>
        </w:rPr>
        <w:t>Data-Pipeline</w:t>
      </w:r>
    </w:p>
    <w:p w:rsidR="0078606C" w:rsidRDefault="0078606C" w:rsidP="00272DCA">
      <w:pPr>
        <w:spacing w:after="0" w:line="240" w:lineRule="auto"/>
        <w:jc w:val="both"/>
        <w:rPr>
          <w:rStyle w:val="Heading3Char"/>
          <w:rFonts w:eastAsia="Calibri"/>
          <w:sz w:val="28"/>
          <w:szCs w:val="28"/>
        </w:rPr>
      </w:pPr>
      <w:r w:rsidRPr="00450EFF">
        <w:rPr>
          <w:rStyle w:val="Heading3Char"/>
          <w:rFonts w:eastAsia="Calibri"/>
          <w:sz w:val="28"/>
          <w:szCs w:val="28"/>
        </w:rPr>
        <w:t>Business Impact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F50281">
        <w:rPr>
          <w:bCs/>
        </w:rPr>
        <w:t xml:space="preserve">Automated provisioning of all AWS resources. 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F50281">
        <w:rPr>
          <w:bCs/>
        </w:rPr>
        <w:t>Can save current state of AWS environment.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F50281">
        <w:rPr>
          <w:bCs/>
        </w:rPr>
        <w:t xml:space="preserve">Environment versioning is possible as it is infrastructure as code. 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F50281">
        <w:rPr>
          <w:bCs/>
        </w:rPr>
        <w:t xml:space="preserve">Time reduced to 20-25 min.  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F50281">
        <w:rPr>
          <w:bCs/>
        </w:rPr>
        <w:t>Complete environment creation and destruction are one click processes.</w:t>
      </w:r>
    </w:p>
    <w:p w:rsidR="00F50281" w:rsidRPr="00F50281" w:rsidRDefault="00F50281" w:rsidP="00F5028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F50281">
        <w:rPr>
          <w:bCs/>
        </w:rPr>
        <w:t xml:space="preserve">Now anyone can provision complete environment without expert AWS knowledge. </w:t>
      </w:r>
    </w:p>
    <w:p w:rsidR="00361B56" w:rsidRPr="00361B56" w:rsidRDefault="00361B56" w:rsidP="00F50281">
      <w:pPr>
        <w:pStyle w:val="ListParagraph"/>
        <w:spacing w:after="0" w:line="240" w:lineRule="auto"/>
        <w:ind w:left="648"/>
        <w:jc w:val="both"/>
        <w:rPr>
          <w:bCs/>
        </w:rPr>
      </w:pPr>
    </w:p>
    <w:p w:rsidR="009B2529" w:rsidRDefault="00992486" w:rsidP="00CD1693">
      <w:pPr>
        <w:spacing w:after="0" w:line="240" w:lineRule="auto"/>
        <w:jc w:val="both"/>
        <w:rPr>
          <w:color w:val="FF0000"/>
        </w:rPr>
      </w:pPr>
      <w:r>
        <w:rPr>
          <w:color w:val="FF0000"/>
        </w:rPr>
        <w:t xml:space="preserve"> </w:t>
      </w:r>
    </w:p>
    <w:p w:rsidR="00992486" w:rsidRPr="00CD1693" w:rsidRDefault="00992486" w:rsidP="00CD1693">
      <w:pPr>
        <w:spacing w:after="0" w:line="240" w:lineRule="auto"/>
        <w:jc w:val="both"/>
        <w:rPr>
          <w:color w:val="FF0000"/>
        </w:rPr>
      </w:pPr>
    </w:p>
    <w:sectPr w:rsidR="00992486" w:rsidRPr="00CD1693" w:rsidSect="00AF60E7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123" w:right="720" w:bottom="900" w:left="1440" w:header="27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02F" w:rsidRDefault="003A502F" w:rsidP="00707D40">
      <w:pPr>
        <w:spacing w:after="0" w:line="240" w:lineRule="auto"/>
      </w:pPr>
      <w:r>
        <w:separator/>
      </w:r>
    </w:p>
  </w:endnote>
  <w:endnote w:type="continuationSeparator" w:id="0">
    <w:p w:rsidR="003A502F" w:rsidRDefault="003A502F" w:rsidP="0070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6C" w:rsidRDefault="00BC6015" w:rsidP="00AA14E0">
    <w:pPr>
      <w:pStyle w:val="Footer"/>
      <w:jc w:val="right"/>
    </w:pPr>
    <w:r>
      <w:t xml:space="preserve"> </w:t>
    </w:r>
    <w:r w:rsidR="0078606C">
      <w:t xml:space="preserve">Page | </w:t>
    </w:r>
    <w:r w:rsidR="0038074D">
      <w:fldChar w:fldCharType="begin"/>
    </w:r>
    <w:r w:rsidR="0038074D">
      <w:instrText xml:space="preserve"> PAGE   \* MERGEFORMAT </w:instrText>
    </w:r>
    <w:r w:rsidR="0038074D">
      <w:fldChar w:fldCharType="separate"/>
    </w:r>
    <w:r w:rsidR="003B709A">
      <w:rPr>
        <w:noProof/>
      </w:rPr>
      <w:t>2</w:t>
    </w:r>
    <w:r w:rsidR="0038074D">
      <w:rPr>
        <w:noProof/>
      </w:rPr>
      <w:fldChar w:fldCharType="end"/>
    </w:r>
  </w:p>
  <w:p w:rsidR="0078606C" w:rsidRPr="00396B73" w:rsidRDefault="0078606C" w:rsidP="00AA14E0">
    <w:pPr>
      <w:pStyle w:val="Footer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02F" w:rsidRDefault="003A502F" w:rsidP="00707D40">
      <w:pPr>
        <w:spacing w:after="0" w:line="240" w:lineRule="auto"/>
      </w:pPr>
      <w:r>
        <w:separator/>
      </w:r>
    </w:p>
  </w:footnote>
  <w:footnote w:type="continuationSeparator" w:id="0">
    <w:p w:rsidR="003A502F" w:rsidRDefault="003A502F" w:rsidP="00707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6C" w:rsidRDefault="003A50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32922" o:spid="_x0000_s2049" type="#_x0000_t75" style="position:absolute;margin-left:0;margin-top:0;width:467.85pt;height:628.1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rPr>
        <w:noProof/>
      </w:rPr>
      <w:pict>
        <v:shape id="WordPictureWatermark19970001" o:spid="_x0000_s2050" type="#_x0000_t75" style="position:absolute;margin-left:0;margin-top:0;width:467.85pt;height:628.1pt;z-index:-251658752;mso-position-horizontal:center;mso-position-horizontal-relative:margin;mso-position-vertical:center;mso-position-vertical-relative:margin" o:allowincell="f">
          <v:imagedata r:id="rId2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6C" w:rsidRPr="002524BF" w:rsidRDefault="0024424A" w:rsidP="0024424A">
    <w:pPr>
      <w:pStyle w:val="Header"/>
      <w:jc w:val="right"/>
    </w:pPr>
    <w:r>
      <w:t xml:space="preserve">        </w:t>
    </w:r>
    <w:r w:rsidR="009E7126" w:rsidRPr="00510571">
      <w:rPr>
        <w:rFonts w:asciiTheme="minorHAnsi" w:hAnsiTheme="minorHAnsi"/>
        <w:noProof/>
      </w:rPr>
      <w:drawing>
        <wp:inline distT="0" distB="0" distL="0" distR="0" wp14:anchorId="6084F874" wp14:editId="683C67C2">
          <wp:extent cx="1485900" cy="343042"/>
          <wp:effectExtent l="0" t="0" r="0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940" b="23440"/>
                  <a:stretch/>
                </pic:blipFill>
                <pic:spPr bwMode="auto">
                  <a:xfrm>
                    <a:off x="0" y="0"/>
                    <a:ext cx="1485900" cy="34304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06C" w:rsidRDefault="003A50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32921" o:spid="_x0000_s2053" type="#_x0000_t75" style="position:absolute;margin-left:0;margin-top:0;width:467.85pt;height:628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>
      <w:rPr>
        <w:noProof/>
      </w:rPr>
      <w:pict>
        <v:shape id="WordPictureWatermark19970000" o:spid="_x0000_s2054" type="#_x0000_t75" style="position:absolute;margin-left:0;margin-top:0;width:467.85pt;height:628.1pt;z-index:-251659776;mso-position-horizontal:center;mso-position-horizontal-relative:margin;mso-position-vertical:center;mso-position-vertical-relative:margin" o:allowincell="f">
          <v:imagedata r:id="rId2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0E"/>
    <w:multiLevelType w:val="hybridMultilevel"/>
    <w:tmpl w:val="0FAA5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44340"/>
    <w:multiLevelType w:val="hybridMultilevel"/>
    <w:tmpl w:val="EAF418F0"/>
    <w:lvl w:ilvl="0" w:tplc="1622634A">
      <w:start w:val="1"/>
      <w:numFmt w:val="bullet"/>
      <w:pStyle w:val="Heading1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>
    <w:nsid w:val="1A2A02B4"/>
    <w:multiLevelType w:val="hybridMultilevel"/>
    <w:tmpl w:val="DC08B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A3161D"/>
    <w:multiLevelType w:val="hybridMultilevel"/>
    <w:tmpl w:val="15F0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66805"/>
    <w:multiLevelType w:val="hybridMultilevel"/>
    <w:tmpl w:val="13CAB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E7CA7"/>
    <w:multiLevelType w:val="hybridMultilevel"/>
    <w:tmpl w:val="9762F9D2"/>
    <w:lvl w:ilvl="0" w:tplc="79B8226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5B61"/>
    <w:multiLevelType w:val="hybridMultilevel"/>
    <w:tmpl w:val="CC661942"/>
    <w:lvl w:ilvl="0" w:tplc="9486855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F4F24"/>
    <w:multiLevelType w:val="hybridMultilevel"/>
    <w:tmpl w:val="9E4675F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>
    <w:nsid w:val="5290253F"/>
    <w:multiLevelType w:val="hybridMultilevel"/>
    <w:tmpl w:val="2E3E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12728"/>
    <w:multiLevelType w:val="hybridMultilevel"/>
    <w:tmpl w:val="A8927A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5070EEF"/>
    <w:multiLevelType w:val="hybridMultilevel"/>
    <w:tmpl w:val="7396CAE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53"/>
    <w:rsid w:val="00002A7F"/>
    <w:rsid w:val="0000339F"/>
    <w:rsid w:val="0000427F"/>
    <w:rsid w:val="0000624A"/>
    <w:rsid w:val="000101E6"/>
    <w:rsid w:val="00014E12"/>
    <w:rsid w:val="0001595E"/>
    <w:rsid w:val="00025429"/>
    <w:rsid w:val="00026F98"/>
    <w:rsid w:val="0003250E"/>
    <w:rsid w:val="00035F27"/>
    <w:rsid w:val="00036424"/>
    <w:rsid w:val="00037DA3"/>
    <w:rsid w:val="00042EF7"/>
    <w:rsid w:val="00043A10"/>
    <w:rsid w:val="000452C7"/>
    <w:rsid w:val="0005245C"/>
    <w:rsid w:val="000528A9"/>
    <w:rsid w:val="000619F7"/>
    <w:rsid w:val="00062ADB"/>
    <w:rsid w:val="000632F8"/>
    <w:rsid w:val="00064C27"/>
    <w:rsid w:val="00066326"/>
    <w:rsid w:val="00066AFD"/>
    <w:rsid w:val="00076B0F"/>
    <w:rsid w:val="000772C6"/>
    <w:rsid w:val="00080367"/>
    <w:rsid w:val="000817E3"/>
    <w:rsid w:val="00084427"/>
    <w:rsid w:val="00085ED4"/>
    <w:rsid w:val="000877E5"/>
    <w:rsid w:val="0009376F"/>
    <w:rsid w:val="0009508F"/>
    <w:rsid w:val="00096192"/>
    <w:rsid w:val="000A0F89"/>
    <w:rsid w:val="000A19F0"/>
    <w:rsid w:val="000A2C2B"/>
    <w:rsid w:val="000A4463"/>
    <w:rsid w:val="000A49BC"/>
    <w:rsid w:val="000A7133"/>
    <w:rsid w:val="000A7DCC"/>
    <w:rsid w:val="000B4539"/>
    <w:rsid w:val="000B6FF0"/>
    <w:rsid w:val="000C1D05"/>
    <w:rsid w:val="000C227B"/>
    <w:rsid w:val="000C2726"/>
    <w:rsid w:val="000C5830"/>
    <w:rsid w:val="000C5E1C"/>
    <w:rsid w:val="000C62B3"/>
    <w:rsid w:val="000C6FD7"/>
    <w:rsid w:val="000D5F77"/>
    <w:rsid w:val="000E2B1B"/>
    <w:rsid w:val="000E3CAD"/>
    <w:rsid w:val="000E3DD2"/>
    <w:rsid w:val="000E61F9"/>
    <w:rsid w:val="000F315D"/>
    <w:rsid w:val="000F582A"/>
    <w:rsid w:val="00100094"/>
    <w:rsid w:val="00102DAB"/>
    <w:rsid w:val="001030AD"/>
    <w:rsid w:val="00103D73"/>
    <w:rsid w:val="0011135B"/>
    <w:rsid w:val="001177B0"/>
    <w:rsid w:val="001265CC"/>
    <w:rsid w:val="00127138"/>
    <w:rsid w:val="00131354"/>
    <w:rsid w:val="00131B95"/>
    <w:rsid w:val="0013538B"/>
    <w:rsid w:val="00136615"/>
    <w:rsid w:val="0013712D"/>
    <w:rsid w:val="00142FED"/>
    <w:rsid w:val="00147CB7"/>
    <w:rsid w:val="00152FDB"/>
    <w:rsid w:val="00154492"/>
    <w:rsid w:val="00154A3B"/>
    <w:rsid w:val="001555A2"/>
    <w:rsid w:val="0015572B"/>
    <w:rsid w:val="0015770E"/>
    <w:rsid w:val="0016177C"/>
    <w:rsid w:val="00163353"/>
    <w:rsid w:val="00164632"/>
    <w:rsid w:val="00166208"/>
    <w:rsid w:val="00166277"/>
    <w:rsid w:val="00167C43"/>
    <w:rsid w:val="00172930"/>
    <w:rsid w:val="001751E0"/>
    <w:rsid w:val="001757D9"/>
    <w:rsid w:val="00176472"/>
    <w:rsid w:val="00181216"/>
    <w:rsid w:val="00181801"/>
    <w:rsid w:val="00182484"/>
    <w:rsid w:val="001827A1"/>
    <w:rsid w:val="00183D61"/>
    <w:rsid w:val="00184084"/>
    <w:rsid w:val="001841DD"/>
    <w:rsid w:val="00186E61"/>
    <w:rsid w:val="001875C9"/>
    <w:rsid w:val="001917E5"/>
    <w:rsid w:val="00193761"/>
    <w:rsid w:val="0019418F"/>
    <w:rsid w:val="0019592A"/>
    <w:rsid w:val="001A27C3"/>
    <w:rsid w:val="001A67E0"/>
    <w:rsid w:val="001B1E17"/>
    <w:rsid w:val="001B2C13"/>
    <w:rsid w:val="001B4483"/>
    <w:rsid w:val="001B44E2"/>
    <w:rsid w:val="001B50F8"/>
    <w:rsid w:val="001B53D6"/>
    <w:rsid w:val="001B6333"/>
    <w:rsid w:val="001B65C3"/>
    <w:rsid w:val="001C3967"/>
    <w:rsid w:val="001C3BBD"/>
    <w:rsid w:val="001D1E50"/>
    <w:rsid w:val="001D4F7D"/>
    <w:rsid w:val="001D6026"/>
    <w:rsid w:val="001D7D80"/>
    <w:rsid w:val="001E7CB9"/>
    <w:rsid w:val="001F4617"/>
    <w:rsid w:val="001F7FDB"/>
    <w:rsid w:val="002027F8"/>
    <w:rsid w:val="00205678"/>
    <w:rsid w:val="00211786"/>
    <w:rsid w:val="002145D1"/>
    <w:rsid w:val="00214D23"/>
    <w:rsid w:val="0021641F"/>
    <w:rsid w:val="00216892"/>
    <w:rsid w:val="00216FB7"/>
    <w:rsid w:val="0021729B"/>
    <w:rsid w:val="00220698"/>
    <w:rsid w:val="00220CCC"/>
    <w:rsid w:val="0022656E"/>
    <w:rsid w:val="00233A69"/>
    <w:rsid w:val="00234D7E"/>
    <w:rsid w:val="00236E3E"/>
    <w:rsid w:val="002372D1"/>
    <w:rsid w:val="00242272"/>
    <w:rsid w:val="0024424A"/>
    <w:rsid w:val="00244292"/>
    <w:rsid w:val="0024542C"/>
    <w:rsid w:val="00246143"/>
    <w:rsid w:val="002524BF"/>
    <w:rsid w:val="00261A65"/>
    <w:rsid w:val="00264C9C"/>
    <w:rsid w:val="00265C69"/>
    <w:rsid w:val="00267367"/>
    <w:rsid w:val="00272DCA"/>
    <w:rsid w:val="00274812"/>
    <w:rsid w:val="00276E7E"/>
    <w:rsid w:val="002803EB"/>
    <w:rsid w:val="00283345"/>
    <w:rsid w:val="00284A39"/>
    <w:rsid w:val="00286C04"/>
    <w:rsid w:val="00290EAC"/>
    <w:rsid w:val="00291767"/>
    <w:rsid w:val="00292B8A"/>
    <w:rsid w:val="00294EDD"/>
    <w:rsid w:val="00296949"/>
    <w:rsid w:val="002A6611"/>
    <w:rsid w:val="002A7983"/>
    <w:rsid w:val="002A7CED"/>
    <w:rsid w:val="002B2ED2"/>
    <w:rsid w:val="002B6822"/>
    <w:rsid w:val="002C21B4"/>
    <w:rsid w:val="002C541F"/>
    <w:rsid w:val="002D0487"/>
    <w:rsid w:val="002D5854"/>
    <w:rsid w:val="002D7ACE"/>
    <w:rsid w:val="002E20CF"/>
    <w:rsid w:val="002E24FB"/>
    <w:rsid w:val="002E3A30"/>
    <w:rsid w:val="002E60F7"/>
    <w:rsid w:val="002E6B6D"/>
    <w:rsid w:val="002F29AB"/>
    <w:rsid w:val="002F4D96"/>
    <w:rsid w:val="00300630"/>
    <w:rsid w:val="00301EA8"/>
    <w:rsid w:val="003029FC"/>
    <w:rsid w:val="00302E8A"/>
    <w:rsid w:val="003070C3"/>
    <w:rsid w:val="003102D2"/>
    <w:rsid w:val="00312C1E"/>
    <w:rsid w:val="0031312D"/>
    <w:rsid w:val="00313F4D"/>
    <w:rsid w:val="00314598"/>
    <w:rsid w:val="00317A14"/>
    <w:rsid w:val="003219E0"/>
    <w:rsid w:val="00322FA1"/>
    <w:rsid w:val="00324199"/>
    <w:rsid w:val="003269DA"/>
    <w:rsid w:val="00335008"/>
    <w:rsid w:val="003358EF"/>
    <w:rsid w:val="00340DFB"/>
    <w:rsid w:val="003462A3"/>
    <w:rsid w:val="003465C1"/>
    <w:rsid w:val="00350EF8"/>
    <w:rsid w:val="003530FC"/>
    <w:rsid w:val="0035342E"/>
    <w:rsid w:val="00353439"/>
    <w:rsid w:val="00353A8C"/>
    <w:rsid w:val="00353AC5"/>
    <w:rsid w:val="0035484E"/>
    <w:rsid w:val="00354D0B"/>
    <w:rsid w:val="003573B6"/>
    <w:rsid w:val="00361B56"/>
    <w:rsid w:val="00361EB3"/>
    <w:rsid w:val="003635FA"/>
    <w:rsid w:val="00363C90"/>
    <w:rsid w:val="003644B4"/>
    <w:rsid w:val="0036476B"/>
    <w:rsid w:val="00364D69"/>
    <w:rsid w:val="00365876"/>
    <w:rsid w:val="00366E30"/>
    <w:rsid w:val="003710E7"/>
    <w:rsid w:val="00371AA7"/>
    <w:rsid w:val="00372C03"/>
    <w:rsid w:val="0038074D"/>
    <w:rsid w:val="00382369"/>
    <w:rsid w:val="003825C9"/>
    <w:rsid w:val="00383AB1"/>
    <w:rsid w:val="00383FCC"/>
    <w:rsid w:val="003853F1"/>
    <w:rsid w:val="003866CC"/>
    <w:rsid w:val="00390D01"/>
    <w:rsid w:val="00391431"/>
    <w:rsid w:val="00392046"/>
    <w:rsid w:val="00396B73"/>
    <w:rsid w:val="003A1246"/>
    <w:rsid w:val="003A2921"/>
    <w:rsid w:val="003A300F"/>
    <w:rsid w:val="003A502F"/>
    <w:rsid w:val="003B095D"/>
    <w:rsid w:val="003B15F4"/>
    <w:rsid w:val="003B4EAF"/>
    <w:rsid w:val="003B709A"/>
    <w:rsid w:val="003C4940"/>
    <w:rsid w:val="003C5747"/>
    <w:rsid w:val="003C609A"/>
    <w:rsid w:val="003C777F"/>
    <w:rsid w:val="003D1CD7"/>
    <w:rsid w:val="003D1F29"/>
    <w:rsid w:val="003D291E"/>
    <w:rsid w:val="003D29CF"/>
    <w:rsid w:val="003E2404"/>
    <w:rsid w:val="003E2B46"/>
    <w:rsid w:val="003F0362"/>
    <w:rsid w:val="003F1214"/>
    <w:rsid w:val="004023BF"/>
    <w:rsid w:val="00403453"/>
    <w:rsid w:val="00403B87"/>
    <w:rsid w:val="00403CB5"/>
    <w:rsid w:val="0040599A"/>
    <w:rsid w:val="004064B3"/>
    <w:rsid w:val="004122E1"/>
    <w:rsid w:val="00414C09"/>
    <w:rsid w:val="00415B9D"/>
    <w:rsid w:val="004160ED"/>
    <w:rsid w:val="00416B04"/>
    <w:rsid w:val="00417D90"/>
    <w:rsid w:val="00420E1F"/>
    <w:rsid w:val="0042469E"/>
    <w:rsid w:val="00426A74"/>
    <w:rsid w:val="00435672"/>
    <w:rsid w:val="00436996"/>
    <w:rsid w:val="00436F43"/>
    <w:rsid w:val="004408B0"/>
    <w:rsid w:val="00443EAE"/>
    <w:rsid w:val="00447E39"/>
    <w:rsid w:val="00450EFF"/>
    <w:rsid w:val="00452C2F"/>
    <w:rsid w:val="00452E62"/>
    <w:rsid w:val="004635B9"/>
    <w:rsid w:val="00463B49"/>
    <w:rsid w:val="00463FAA"/>
    <w:rsid w:val="0046669E"/>
    <w:rsid w:val="00466E2F"/>
    <w:rsid w:val="00467C51"/>
    <w:rsid w:val="0047079E"/>
    <w:rsid w:val="00471D09"/>
    <w:rsid w:val="004772CB"/>
    <w:rsid w:val="0047799C"/>
    <w:rsid w:val="00481325"/>
    <w:rsid w:val="004838C5"/>
    <w:rsid w:val="004852A5"/>
    <w:rsid w:val="00487055"/>
    <w:rsid w:val="00487647"/>
    <w:rsid w:val="0049649F"/>
    <w:rsid w:val="004A033D"/>
    <w:rsid w:val="004A46B2"/>
    <w:rsid w:val="004B04A9"/>
    <w:rsid w:val="004B6291"/>
    <w:rsid w:val="004C1CF7"/>
    <w:rsid w:val="004C2624"/>
    <w:rsid w:val="004C2CDA"/>
    <w:rsid w:val="004C6D7F"/>
    <w:rsid w:val="004D0A63"/>
    <w:rsid w:val="004D0EA0"/>
    <w:rsid w:val="004D0F2C"/>
    <w:rsid w:val="004D11E1"/>
    <w:rsid w:val="004D1595"/>
    <w:rsid w:val="004D1614"/>
    <w:rsid w:val="004D501C"/>
    <w:rsid w:val="004D598F"/>
    <w:rsid w:val="004E0364"/>
    <w:rsid w:val="004E050B"/>
    <w:rsid w:val="004E1E77"/>
    <w:rsid w:val="004F02B4"/>
    <w:rsid w:val="004F4A8B"/>
    <w:rsid w:val="004F6B3C"/>
    <w:rsid w:val="00501C67"/>
    <w:rsid w:val="00504CB0"/>
    <w:rsid w:val="00505429"/>
    <w:rsid w:val="005077FD"/>
    <w:rsid w:val="00510EDE"/>
    <w:rsid w:val="00513724"/>
    <w:rsid w:val="005157CB"/>
    <w:rsid w:val="005163CE"/>
    <w:rsid w:val="0051707E"/>
    <w:rsid w:val="0053168E"/>
    <w:rsid w:val="005375CE"/>
    <w:rsid w:val="0054136B"/>
    <w:rsid w:val="005414DC"/>
    <w:rsid w:val="00541F90"/>
    <w:rsid w:val="00542627"/>
    <w:rsid w:val="00542639"/>
    <w:rsid w:val="00543BC2"/>
    <w:rsid w:val="00546EB8"/>
    <w:rsid w:val="00550752"/>
    <w:rsid w:val="00550962"/>
    <w:rsid w:val="00551E29"/>
    <w:rsid w:val="00552B88"/>
    <w:rsid w:val="005548B8"/>
    <w:rsid w:val="005553A0"/>
    <w:rsid w:val="00556458"/>
    <w:rsid w:val="00557ACE"/>
    <w:rsid w:val="00557D9C"/>
    <w:rsid w:val="00557F33"/>
    <w:rsid w:val="005621D4"/>
    <w:rsid w:val="0056227A"/>
    <w:rsid w:val="005631F1"/>
    <w:rsid w:val="005636FB"/>
    <w:rsid w:val="00564987"/>
    <w:rsid w:val="00567DCD"/>
    <w:rsid w:val="0057315D"/>
    <w:rsid w:val="00574E9E"/>
    <w:rsid w:val="00577CEB"/>
    <w:rsid w:val="0058085C"/>
    <w:rsid w:val="005862E3"/>
    <w:rsid w:val="0058652C"/>
    <w:rsid w:val="00586A65"/>
    <w:rsid w:val="00587CA2"/>
    <w:rsid w:val="005912C5"/>
    <w:rsid w:val="00593EDC"/>
    <w:rsid w:val="00594FF4"/>
    <w:rsid w:val="005961EF"/>
    <w:rsid w:val="0059673D"/>
    <w:rsid w:val="005970DF"/>
    <w:rsid w:val="005A1A14"/>
    <w:rsid w:val="005A2A0D"/>
    <w:rsid w:val="005A58BF"/>
    <w:rsid w:val="005A6DC1"/>
    <w:rsid w:val="005B18CF"/>
    <w:rsid w:val="005B3537"/>
    <w:rsid w:val="005C0906"/>
    <w:rsid w:val="005C197D"/>
    <w:rsid w:val="005E07F5"/>
    <w:rsid w:val="005E379D"/>
    <w:rsid w:val="005E3C53"/>
    <w:rsid w:val="005E7E10"/>
    <w:rsid w:val="005F182F"/>
    <w:rsid w:val="005F6338"/>
    <w:rsid w:val="00601102"/>
    <w:rsid w:val="006045EA"/>
    <w:rsid w:val="00604604"/>
    <w:rsid w:val="00607BDA"/>
    <w:rsid w:val="006104CA"/>
    <w:rsid w:val="006129A1"/>
    <w:rsid w:val="00614C58"/>
    <w:rsid w:val="00614E46"/>
    <w:rsid w:val="00623FF6"/>
    <w:rsid w:val="00624986"/>
    <w:rsid w:val="0062712E"/>
    <w:rsid w:val="006301E9"/>
    <w:rsid w:val="006305B4"/>
    <w:rsid w:val="006323E3"/>
    <w:rsid w:val="0063266F"/>
    <w:rsid w:val="0063389A"/>
    <w:rsid w:val="0063444F"/>
    <w:rsid w:val="00634B66"/>
    <w:rsid w:val="00635A20"/>
    <w:rsid w:val="00635CF3"/>
    <w:rsid w:val="0064159E"/>
    <w:rsid w:val="00644964"/>
    <w:rsid w:val="006510B8"/>
    <w:rsid w:val="006526CD"/>
    <w:rsid w:val="0065320C"/>
    <w:rsid w:val="00655538"/>
    <w:rsid w:val="00657211"/>
    <w:rsid w:val="0065737A"/>
    <w:rsid w:val="006641F0"/>
    <w:rsid w:val="006706C1"/>
    <w:rsid w:val="006716EE"/>
    <w:rsid w:val="00671793"/>
    <w:rsid w:val="006817A4"/>
    <w:rsid w:val="00695ABD"/>
    <w:rsid w:val="006A39E6"/>
    <w:rsid w:val="006C05F9"/>
    <w:rsid w:val="006C25F2"/>
    <w:rsid w:val="006C2FE2"/>
    <w:rsid w:val="006D4567"/>
    <w:rsid w:val="006D53CA"/>
    <w:rsid w:val="006D6B07"/>
    <w:rsid w:val="006E09DB"/>
    <w:rsid w:val="006E1445"/>
    <w:rsid w:val="006E6896"/>
    <w:rsid w:val="006F0750"/>
    <w:rsid w:val="0070051C"/>
    <w:rsid w:val="00701D63"/>
    <w:rsid w:val="00702F95"/>
    <w:rsid w:val="00705EDF"/>
    <w:rsid w:val="00707D40"/>
    <w:rsid w:val="00710B41"/>
    <w:rsid w:val="00710E1C"/>
    <w:rsid w:val="0071203C"/>
    <w:rsid w:val="00714E91"/>
    <w:rsid w:val="00714FFF"/>
    <w:rsid w:val="0072255C"/>
    <w:rsid w:val="00726171"/>
    <w:rsid w:val="0073234A"/>
    <w:rsid w:val="00734818"/>
    <w:rsid w:val="00735868"/>
    <w:rsid w:val="0073610A"/>
    <w:rsid w:val="007362CB"/>
    <w:rsid w:val="0073718A"/>
    <w:rsid w:val="00737E8B"/>
    <w:rsid w:val="0074059C"/>
    <w:rsid w:val="007408CD"/>
    <w:rsid w:val="00745A13"/>
    <w:rsid w:val="00750929"/>
    <w:rsid w:val="00750BE3"/>
    <w:rsid w:val="007545BC"/>
    <w:rsid w:val="007555AC"/>
    <w:rsid w:val="00755DA5"/>
    <w:rsid w:val="007600B7"/>
    <w:rsid w:val="0076357F"/>
    <w:rsid w:val="007657AC"/>
    <w:rsid w:val="00775E0F"/>
    <w:rsid w:val="00776F12"/>
    <w:rsid w:val="00780EB3"/>
    <w:rsid w:val="00783709"/>
    <w:rsid w:val="00783CE3"/>
    <w:rsid w:val="00783D87"/>
    <w:rsid w:val="0078606C"/>
    <w:rsid w:val="0079473C"/>
    <w:rsid w:val="007A3C1C"/>
    <w:rsid w:val="007B041B"/>
    <w:rsid w:val="007B07E7"/>
    <w:rsid w:val="007B14DC"/>
    <w:rsid w:val="007B229A"/>
    <w:rsid w:val="007B360D"/>
    <w:rsid w:val="007C3238"/>
    <w:rsid w:val="007C677D"/>
    <w:rsid w:val="007C68EF"/>
    <w:rsid w:val="007D14EB"/>
    <w:rsid w:val="007D2E99"/>
    <w:rsid w:val="007D55AA"/>
    <w:rsid w:val="007E104A"/>
    <w:rsid w:val="007E1BCB"/>
    <w:rsid w:val="007E1D88"/>
    <w:rsid w:val="007E20BA"/>
    <w:rsid w:val="007E7415"/>
    <w:rsid w:val="007E77D3"/>
    <w:rsid w:val="007F2B94"/>
    <w:rsid w:val="007F2F52"/>
    <w:rsid w:val="007F4326"/>
    <w:rsid w:val="007F6DAE"/>
    <w:rsid w:val="008012F2"/>
    <w:rsid w:val="008028E6"/>
    <w:rsid w:val="0080391F"/>
    <w:rsid w:val="00803DA4"/>
    <w:rsid w:val="00805C15"/>
    <w:rsid w:val="0080641C"/>
    <w:rsid w:val="008072BF"/>
    <w:rsid w:val="00811867"/>
    <w:rsid w:val="008123FD"/>
    <w:rsid w:val="00815B8F"/>
    <w:rsid w:val="00820785"/>
    <w:rsid w:val="00820CE6"/>
    <w:rsid w:val="0082131C"/>
    <w:rsid w:val="00824972"/>
    <w:rsid w:val="0082561C"/>
    <w:rsid w:val="00826759"/>
    <w:rsid w:val="00831B66"/>
    <w:rsid w:val="00833E1E"/>
    <w:rsid w:val="00834017"/>
    <w:rsid w:val="00842C06"/>
    <w:rsid w:val="008601E2"/>
    <w:rsid w:val="0086023A"/>
    <w:rsid w:val="008603C7"/>
    <w:rsid w:val="00866BDD"/>
    <w:rsid w:val="0086700A"/>
    <w:rsid w:val="00872759"/>
    <w:rsid w:val="008753EA"/>
    <w:rsid w:val="008757B6"/>
    <w:rsid w:val="0087652B"/>
    <w:rsid w:val="00877A8F"/>
    <w:rsid w:val="00880391"/>
    <w:rsid w:val="008870C6"/>
    <w:rsid w:val="00891967"/>
    <w:rsid w:val="00893A08"/>
    <w:rsid w:val="00893CE4"/>
    <w:rsid w:val="00894B15"/>
    <w:rsid w:val="00895840"/>
    <w:rsid w:val="008A354F"/>
    <w:rsid w:val="008A5F1C"/>
    <w:rsid w:val="008A67E7"/>
    <w:rsid w:val="008B17D7"/>
    <w:rsid w:val="008C1235"/>
    <w:rsid w:val="008C299D"/>
    <w:rsid w:val="008C2D7D"/>
    <w:rsid w:val="008C3847"/>
    <w:rsid w:val="008C5C4E"/>
    <w:rsid w:val="008C662D"/>
    <w:rsid w:val="008D5CF7"/>
    <w:rsid w:val="008D7B91"/>
    <w:rsid w:val="008E01EC"/>
    <w:rsid w:val="008E43BB"/>
    <w:rsid w:val="008E519C"/>
    <w:rsid w:val="008E58A2"/>
    <w:rsid w:val="008E6B42"/>
    <w:rsid w:val="008F121A"/>
    <w:rsid w:val="008F1307"/>
    <w:rsid w:val="008F2AEC"/>
    <w:rsid w:val="008F7E33"/>
    <w:rsid w:val="00901812"/>
    <w:rsid w:val="00901E77"/>
    <w:rsid w:val="00910386"/>
    <w:rsid w:val="00910A30"/>
    <w:rsid w:val="00911DA0"/>
    <w:rsid w:val="009137CD"/>
    <w:rsid w:val="00914B80"/>
    <w:rsid w:val="00916754"/>
    <w:rsid w:val="00916F3C"/>
    <w:rsid w:val="00917A06"/>
    <w:rsid w:val="00920D55"/>
    <w:rsid w:val="009239BC"/>
    <w:rsid w:val="00924339"/>
    <w:rsid w:val="00925763"/>
    <w:rsid w:val="009311A9"/>
    <w:rsid w:val="009343E9"/>
    <w:rsid w:val="00937E76"/>
    <w:rsid w:val="00945740"/>
    <w:rsid w:val="00947B56"/>
    <w:rsid w:val="00951358"/>
    <w:rsid w:val="00953417"/>
    <w:rsid w:val="00954D7D"/>
    <w:rsid w:val="00961C28"/>
    <w:rsid w:val="00964042"/>
    <w:rsid w:val="00967BC2"/>
    <w:rsid w:val="00970AD3"/>
    <w:rsid w:val="009735E2"/>
    <w:rsid w:val="00977813"/>
    <w:rsid w:val="0098113A"/>
    <w:rsid w:val="0098636F"/>
    <w:rsid w:val="00991827"/>
    <w:rsid w:val="00992486"/>
    <w:rsid w:val="00992F12"/>
    <w:rsid w:val="00995107"/>
    <w:rsid w:val="009A1176"/>
    <w:rsid w:val="009A4CA1"/>
    <w:rsid w:val="009A6D84"/>
    <w:rsid w:val="009B017E"/>
    <w:rsid w:val="009B2529"/>
    <w:rsid w:val="009C36B4"/>
    <w:rsid w:val="009C5DB5"/>
    <w:rsid w:val="009D0699"/>
    <w:rsid w:val="009D363F"/>
    <w:rsid w:val="009D4F5C"/>
    <w:rsid w:val="009D61C1"/>
    <w:rsid w:val="009E59FE"/>
    <w:rsid w:val="009E7126"/>
    <w:rsid w:val="009E798A"/>
    <w:rsid w:val="009F2567"/>
    <w:rsid w:val="009F3202"/>
    <w:rsid w:val="009F6C6D"/>
    <w:rsid w:val="00A0240F"/>
    <w:rsid w:val="00A038AA"/>
    <w:rsid w:val="00A04E50"/>
    <w:rsid w:val="00A06A2C"/>
    <w:rsid w:val="00A06D13"/>
    <w:rsid w:val="00A07561"/>
    <w:rsid w:val="00A116A5"/>
    <w:rsid w:val="00A14777"/>
    <w:rsid w:val="00A15438"/>
    <w:rsid w:val="00A16239"/>
    <w:rsid w:val="00A17283"/>
    <w:rsid w:val="00A17654"/>
    <w:rsid w:val="00A17E55"/>
    <w:rsid w:val="00A2051D"/>
    <w:rsid w:val="00A22B1D"/>
    <w:rsid w:val="00A241CF"/>
    <w:rsid w:val="00A26D27"/>
    <w:rsid w:val="00A30235"/>
    <w:rsid w:val="00A324C9"/>
    <w:rsid w:val="00A348A1"/>
    <w:rsid w:val="00A35232"/>
    <w:rsid w:val="00A44CF0"/>
    <w:rsid w:val="00A45653"/>
    <w:rsid w:val="00A57D76"/>
    <w:rsid w:val="00A60AC0"/>
    <w:rsid w:val="00A6235C"/>
    <w:rsid w:val="00A646C4"/>
    <w:rsid w:val="00A65CA7"/>
    <w:rsid w:val="00A73606"/>
    <w:rsid w:val="00A800DF"/>
    <w:rsid w:val="00A81BB0"/>
    <w:rsid w:val="00A83326"/>
    <w:rsid w:val="00A90E21"/>
    <w:rsid w:val="00A92097"/>
    <w:rsid w:val="00A928E2"/>
    <w:rsid w:val="00AA0954"/>
    <w:rsid w:val="00AA14E0"/>
    <w:rsid w:val="00AA2D8B"/>
    <w:rsid w:val="00AB11BA"/>
    <w:rsid w:val="00AB19DF"/>
    <w:rsid w:val="00AB3325"/>
    <w:rsid w:val="00AC427E"/>
    <w:rsid w:val="00AC5199"/>
    <w:rsid w:val="00AC5C7A"/>
    <w:rsid w:val="00AE15E0"/>
    <w:rsid w:val="00AE227C"/>
    <w:rsid w:val="00AE7413"/>
    <w:rsid w:val="00AF4E76"/>
    <w:rsid w:val="00AF60E7"/>
    <w:rsid w:val="00B064C3"/>
    <w:rsid w:val="00B06E0E"/>
    <w:rsid w:val="00B07A9B"/>
    <w:rsid w:val="00B07EE8"/>
    <w:rsid w:val="00B1522B"/>
    <w:rsid w:val="00B21940"/>
    <w:rsid w:val="00B23251"/>
    <w:rsid w:val="00B241FD"/>
    <w:rsid w:val="00B24CB8"/>
    <w:rsid w:val="00B259A6"/>
    <w:rsid w:val="00B3021C"/>
    <w:rsid w:val="00B30EF9"/>
    <w:rsid w:val="00B31B75"/>
    <w:rsid w:val="00B368AF"/>
    <w:rsid w:val="00B47355"/>
    <w:rsid w:val="00B5433A"/>
    <w:rsid w:val="00B60E3A"/>
    <w:rsid w:val="00B60EA3"/>
    <w:rsid w:val="00B62A28"/>
    <w:rsid w:val="00B630A1"/>
    <w:rsid w:val="00B75E9D"/>
    <w:rsid w:val="00B82645"/>
    <w:rsid w:val="00B874BF"/>
    <w:rsid w:val="00B90B41"/>
    <w:rsid w:val="00BA546C"/>
    <w:rsid w:val="00BA62E4"/>
    <w:rsid w:val="00BA6D12"/>
    <w:rsid w:val="00BB29CC"/>
    <w:rsid w:val="00BB5D98"/>
    <w:rsid w:val="00BB6791"/>
    <w:rsid w:val="00BB7C61"/>
    <w:rsid w:val="00BC1330"/>
    <w:rsid w:val="00BC1331"/>
    <w:rsid w:val="00BC1F60"/>
    <w:rsid w:val="00BC5647"/>
    <w:rsid w:val="00BC6015"/>
    <w:rsid w:val="00BD675A"/>
    <w:rsid w:val="00BD7D0C"/>
    <w:rsid w:val="00BE1BC8"/>
    <w:rsid w:val="00BE2F0C"/>
    <w:rsid w:val="00BE6219"/>
    <w:rsid w:val="00BE62CB"/>
    <w:rsid w:val="00BE7D58"/>
    <w:rsid w:val="00BF1075"/>
    <w:rsid w:val="00BF3B24"/>
    <w:rsid w:val="00BF3D21"/>
    <w:rsid w:val="00BF70B3"/>
    <w:rsid w:val="00BF7231"/>
    <w:rsid w:val="00C017D8"/>
    <w:rsid w:val="00C01A6D"/>
    <w:rsid w:val="00C04AEC"/>
    <w:rsid w:val="00C179B7"/>
    <w:rsid w:val="00C21A3C"/>
    <w:rsid w:val="00C2343B"/>
    <w:rsid w:val="00C23D2D"/>
    <w:rsid w:val="00C25649"/>
    <w:rsid w:val="00C33C4D"/>
    <w:rsid w:val="00C364AB"/>
    <w:rsid w:val="00C379CF"/>
    <w:rsid w:val="00C422B4"/>
    <w:rsid w:val="00C425CB"/>
    <w:rsid w:val="00C44527"/>
    <w:rsid w:val="00C44BA4"/>
    <w:rsid w:val="00C47514"/>
    <w:rsid w:val="00C5316A"/>
    <w:rsid w:val="00C542BD"/>
    <w:rsid w:val="00C628D6"/>
    <w:rsid w:val="00C655BB"/>
    <w:rsid w:val="00C6563C"/>
    <w:rsid w:val="00C65746"/>
    <w:rsid w:val="00C675FA"/>
    <w:rsid w:val="00C70795"/>
    <w:rsid w:val="00C70BE4"/>
    <w:rsid w:val="00C73F0F"/>
    <w:rsid w:val="00C75B10"/>
    <w:rsid w:val="00C7750B"/>
    <w:rsid w:val="00C814FB"/>
    <w:rsid w:val="00C83201"/>
    <w:rsid w:val="00C83C3E"/>
    <w:rsid w:val="00C849BE"/>
    <w:rsid w:val="00C85053"/>
    <w:rsid w:val="00C872E6"/>
    <w:rsid w:val="00C92C83"/>
    <w:rsid w:val="00C930BE"/>
    <w:rsid w:val="00C945FF"/>
    <w:rsid w:val="00C950C0"/>
    <w:rsid w:val="00C96586"/>
    <w:rsid w:val="00C96DE1"/>
    <w:rsid w:val="00C9790B"/>
    <w:rsid w:val="00C979D7"/>
    <w:rsid w:val="00CA205B"/>
    <w:rsid w:val="00CA50A3"/>
    <w:rsid w:val="00CA5A6B"/>
    <w:rsid w:val="00CA5D69"/>
    <w:rsid w:val="00CA6D26"/>
    <w:rsid w:val="00CB13AC"/>
    <w:rsid w:val="00CB3CE9"/>
    <w:rsid w:val="00CB48AE"/>
    <w:rsid w:val="00CC0C12"/>
    <w:rsid w:val="00CC3CAB"/>
    <w:rsid w:val="00CC4F21"/>
    <w:rsid w:val="00CD1693"/>
    <w:rsid w:val="00CD2243"/>
    <w:rsid w:val="00CD2738"/>
    <w:rsid w:val="00CD6C35"/>
    <w:rsid w:val="00CD719C"/>
    <w:rsid w:val="00CD7217"/>
    <w:rsid w:val="00CE30F1"/>
    <w:rsid w:val="00CE77C8"/>
    <w:rsid w:val="00D0018F"/>
    <w:rsid w:val="00D0321A"/>
    <w:rsid w:val="00D0329A"/>
    <w:rsid w:val="00D042AE"/>
    <w:rsid w:val="00D064A9"/>
    <w:rsid w:val="00D107FF"/>
    <w:rsid w:val="00D13A5B"/>
    <w:rsid w:val="00D1556A"/>
    <w:rsid w:val="00D16D98"/>
    <w:rsid w:val="00D20451"/>
    <w:rsid w:val="00D2611C"/>
    <w:rsid w:val="00D27717"/>
    <w:rsid w:val="00D32B4E"/>
    <w:rsid w:val="00D3473F"/>
    <w:rsid w:val="00D363D4"/>
    <w:rsid w:val="00D37B08"/>
    <w:rsid w:val="00D37E5A"/>
    <w:rsid w:val="00D460C4"/>
    <w:rsid w:val="00D46F34"/>
    <w:rsid w:val="00D4769B"/>
    <w:rsid w:val="00D50D09"/>
    <w:rsid w:val="00D50F8C"/>
    <w:rsid w:val="00D51DD8"/>
    <w:rsid w:val="00D5776B"/>
    <w:rsid w:val="00D61B34"/>
    <w:rsid w:val="00D63F83"/>
    <w:rsid w:val="00D648D7"/>
    <w:rsid w:val="00D7076D"/>
    <w:rsid w:val="00D72E05"/>
    <w:rsid w:val="00D74B67"/>
    <w:rsid w:val="00D74CD3"/>
    <w:rsid w:val="00D75BA9"/>
    <w:rsid w:val="00D76DBA"/>
    <w:rsid w:val="00D873E6"/>
    <w:rsid w:val="00D95C41"/>
    <w:rsid w:val="00D96BD9"/>
    <w:rsid w:val="00DA52B1"/>
    <w:rsid w:val="00DA59E4"/>
    <w:rsid w:val="00DB01AD"/>
    <w:rsid w:val="00DB21AF"/>
    <w:rsid w:val="00DB27C9"/>
    <w:rsid w:val="00DB3AA4"/>
    <w:rsid w:val="00DB43CB"/>
    <w:rsid w:val="00DB47E3"/>
    <w:rsid w:val="00DC087C"/>
    <w:rsid w:val="00DD029B"/>
    <w:rsid w:val="00DE26C0"/>
    <w:rsid w:val="00DE29BA"/>
    <w:rsid w:val="00DF0564"/>
    <w:rsid w:val="00DF1CF6"/>
    <w:rsid w:val="00DF1E98"/>
    <w:rsid w:val="00DF3CF1"/>
    <w:rsid w:val="00DF4391"/>
    <w:rsid w:val="00DF66CF"/>
    <w:rsid w:val="00E036A6"/>
    <w:rsid w:val="00E12970"/>
    <w:rsid w:val="00E134E4"/>
    <w:rsid w:val="00E13EFC"/>
    <w:rsid w:val="00E151D5"/>
    <w:rsid w:val="00E1566D"/>
    <w:rsid w:val="00E230BA"/>
    <w:rsid w:val="00E24EA2"/>
    <w:rsid w:val="00E34A25"/>
    <w:rsid w:val="00E40703"/>
    <w:rsid w:val="00E41930"/>
    <w:rsid w:val="00E425B2"/>
    <w:rsid w:val="00E535A9"/>
    <w:rsid w:val="00E537FF"/>
    <w:rsid w:val="00E56753"/>
    <w:rsid w:val="00E56A0C"/>
    <w:rsid w:val="00E576E6"/>
    <w:rsid w:val="00E60DFB"/>
    <w:rsid w:val="00E60E56"/>
    <w:rsid w:val="00E62C1B"/>
    <w:rsid w:val="00E62E55"/>
    <w:rsid w:val="00E638A8"/>
    <w:rsid w:val="00E63E4B"/>
    <w:rsid w:val="00E67990"/>
    <w:rsid w:val="00E77D66"/>
    <w:rsid w:val="00E922CA"/>
    <w:rsid w:val="00E9604D"/>
    <w:rsid w:val="00E97630"/>
    <w:rsid w:val="00E977C7"/>
    <w:rsid w:val="00EA030C"/>
    <w:rsid w:val="00EA0F33"/>
    <w:rsid w:val="00EA2FF2"/>
    <w:rsid w:val="00EA4209"/>
    <w:rsid w:val="00EA4E3B"/>
    <w:rsid w:val="00EA74D6"/>
    <w:rsid w:val="00EA7D9B"/>
    <w:rsid w:val="00EB3021"/>
    <w:rsid w:val="00EB44DA"/>
    <w:rsid w:val="00EB4D57"/>
    <w:rsid w:val="00EB5FA5"/>
    <w:rsid w:val="00EB7950"/>
    <w:rsid w:val="00EC1CCA"/>
    <w:rsid w:val="00EC356B"/>
    <w:rsid w:val="00EC3D11"/>
    <w:rsid w:val="00EC7F0B"/>
    <w:rsid w:val="00ED1EF0"/>
    <w:rsid w:val="00ED39FB"/>
    <w:rsid w:val="00ED3D36"/>
    <w:rsid w:val="00ED4686"/>
    <w:rsid w:val="00ED6AD0"/>
    <w:rsid w:val="00ED7A71"/>
    <w:rsid w:val="00EE14D3"/>
    <w:rsid w:val="00EE1CF6"/>
    <w:rsid w:val="00EE3605"/>
    <w:rsid w:val="00EE419D"/>
    <w:rsid w:val="00EE4DF1"/>
    <w:rsid w:val="00EF031F"/>
    <w:rsid w:val="00EF1ED7"/>
    <w:rsid w:val="00EF24A5"/>
    <w:rsid w:val="00EF2944"/>
    <w:rsid w:val="00EF30F3"/>
    <w:rsid w:val="00EF6CC6"/>
    <w:rsid w:val="00EF77B2"/>
    <w:rsid w:val="00EF79A5"/>
    <w:rsid w:val="00F12FE1"/>
    <w:rsid w:val="00F1739D"/>
    <w:rsid w:val="00F2497A"/>
    <w:rsid w:val="00F30A2E"/>
    <w:rsid w:val="00F31A9C"/>
    <w:rsid w:val="00F35CA1"/>
    <w:rsid w:val="00F3639C"/>
    <w:rsid w:val="00F36BEF"/>
    <w:rsid w:val="00F44276"/>
    <w:rsid w:val="00F46B40"/>
    <w:rsid w:val="00F50281"/>
    <w:rsid w:val="00F548CD"/>
    <w:rsid w:val="00F5773F"/>
    <w:rsid w:val="00F60070"/>
    <w:rsid w:val="00F61A3D"/>
    <w:rsid w:val="00F71F48"/>
    <w:rsid w:val="00F732FF"/>
    <w:rsid w:val="00F76482"/>
    <w:rsid w:val="00F77807"/>
    <w:rsid w:val="00F8142D"/>
    <w:rsid w:val="00F8195D"/>
    <w:rsid w:val="00F8241E"/>
    <w:rsid w:val="00F832E4"/>
    <w:rsid w:val="00F8369B"/>
    <w:rsid w:val="00F84EE4"/>
    <w:rsid w:val="00F87209"/>
    <w:rsid w:val="00FA0201"/>
    <w:rsid w:val="00FA7B1D"/>
    <w:rsid w:val="00FB03DC"/>
    <w:rsid w:val="00FB24D1"/>
    <w:rsid w:val="00FB298D"/>
    <w:rsid w:val="00FC1ACD"/>
    <w:rsid w:val="00FC202E"/>
    <w:rsid w:val="00FC43C9"/>
    <w:rsid w:val="00FC5DCA"/>
    <w:rsid w:val="00FC63AD"/>
    <w:rsid w:val="00FC752D"/>
    <w:rsid w:val="00FE1677"/>
    <w:rsid w:val="00FE4DC3"/>
    <w:rsid w:val="00FE602A"/>
    <w:rsid w:val="00FE67B6"/>
    <w:rsid w:val="00FF0899"/>
    <w:rsid w:val="00FF1A73"/>
    <w:rsid w:val="00FF1F70"/>
    <w:rsid w:val="00FF4BD7"/>
    <w:rsid w:val="00FF4EB8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21A3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D0C"/>
    <w:pPr>
      <w:keepNext/>
      <w:numPr>
        <w:numId w:val="1"/>
      </w:numPr>
      <w:spacing w:before="200" w:line="240" w:lineRule="auto"/>
      <w:outlineLvl w:val="0"/>
    </w:pPr>
    <w:rPr>
      <w:rFonts w:ascii="Arial" w:eastAsia="Times New Roman" w:hAnsi="Arial" w:cs="Arial"/>
      <w:bCs/>
      <w:color w:val="000000"/>
      <w:sz w:val="18"/>
      <w:szCs w:val="18"/>
    </w:rPr>
  </w:style>
  <w:style w:type="paragraph" w:styleId="Heading2">
    <w:name w:val="heading 2"/>
    <w:aliases w:val="Holo heading 2"/>
    <w:basedOn w:val="Normal"/>
    <w:next w:val="Normal"/>
    <w:link w:val="Heading2Char"/>
    <w:uiPriority w:val="99"/>
    <w:qFormat/>
    <w:rsid w:val="00131B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0CCC"/>
    <w:pPr>
      <w:keepNext/>
      <w:keepLines/>
      <w:spacing w:before="200" w:after="0"/>
      <w:outlineLvl w:val="2"/>
    </w:pPr>
    <w:rPr>
      <w:rFonts w:eastAsia="Times New Roman"/>
      <w:b/>
      <w:bCs/>
      <w:color w:val="365F91"/>
      <w:sz w:val="2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0391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60DFB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B4D57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3605"/>
    <w:pPr>
      <w:keepNext/>
      <w:keepLines/>
      <w:spacing w:before="120" w:after="0"/>
      <w:outlineLvl w:val="6"/>
    </w:pPr>
    <w:rPr>
      <w:rFonts w:eastAsia="Times New Roman"/>
      <w:b/>
      <w:iCs/>
      <w:color w:val="E36C0A"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20CCC"/>
    <w:pPr>
      <w:keepNext/>
      <w:keepLines/>
      <w:spacing w:before="200" w:after="0"/>
      <w:outlineLvl w:val="7"/>
    </w:pPr>
    <w:rPr>
      <w:rFonts w:eastAsia="Times New Roman"/>
      <w:b/>
      <w:color w:val="CE6208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B4D57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7D0C"/>
    <w:rPr>
      <w:rFonts w:ascii="Arial" w:eastAsia="Times New Roman" w:hAnsi="Arial" w:cs="Arial"/>
      <w:bCs/>
      <w:color w:val="000000"/>
      <w:sz w:val="18"/>
      <w:szCs w:val="18"/>
    </w:rPr>
  </w:style>
  <w:style w:type="character" w:customStyle="1" w:styleId="Heading2Char">
    <w:name w:val="Heading 2 Char"/>
    <w:aliases w:val="Holo heading 2 Char"/>
    <w:basedOn w:val="DefaultParagraphFont"/>
    <w:link w:val="Heading2"/>
    <w:uiPriority w:val="99"/>
    <w:locked/>
    <w:rsid w:val="00131B9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0CCC"/>
    <w:rPr>
      <w:rFonts w:eastAsia="Times New Roman" w:cs="Times New Roman"/>
      <w:b/>
      <w:bCs/>
      <w:color w:val="365F91"/>
      <w:sz w:val="25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0391F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60DFB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B4D57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E3605"/>
    <w:rPr>
      <w:rFonts w:ascii="Calibri" w:hAnsi="Calibri" w:cs="Times New Roman"/>
      <w:b/>
      <w:iCs/>
      <w:color w:val="E36C0A"/>
      <w:sz w:val="1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20CCC"/>
    <w:rPr>
      <w:rFonts w:eastAsia="Times New Roman" w:cs="Times New Roman"/>
      <w:b/>
      <w:color w:val="CE620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B4D57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99"/>
    <w:rsid w:val="00DF05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70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07D4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0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07D4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0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7D40"/>
    <w:rPr>
      <w:rFonts w:ascii="Tahoma" w:hAnsi="Tahoma" w:cs="Tahoma"/>
      <w:sz w:val="16"/>
      <w:szCs w:val="16"/>
    </w:rPr>
  </w:style>
  <w:style w:type="table" w:customStyle="1" w:styleId="CybageStyle1">
    <w:name w:val="Cybage Style1"/>
    <w:uiPriority w:val="99"/>
    <w:rsid w:val="00707D40"/>
    <w:tblPr>
      <w:tblInd w:w="0" w:type="dxa"/>
      <w:tblBorders>
        <w:top w:val="single" w:sz="4" w:space="0" w:color="548DD4"/>
        <w:left w:val="single" w:sz="4" w:space="0" w:color="548DD4"/>
        <w:bottom w:val="single" w:sz="4" w:space="0" w:color="548DD4"/>
        <w:right w:val="single" w:sz="4" w:space="0" w:color="548DD4"/>
        <w:insideH w:val="single" w:sz="4" w:space="0" w:color="548DD4"/>
        <w:insideV w:val="single" w:sz="4" w:space="0" w:color="548D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Bodycopy"/>
    <w:next w:val="Normal"/>
    <w:uiPriority w:val="99"/>
    <w:qFormat/>
    <w:rsid w:val="001B1E17"/>
    <w:rPr>
      <w:color w:val="7F7F7F"/>
      <w:sz w:val="21"/>
      <w:szCs w:val="22"/>
    </w:rPr>
  </w:style>
  <w:style w:type="character" w:styleId="PageNumber">
    <w:name w:val="page number"/>
    <w:basedOn w:val="DefaultParagraphFont"/>
    <w:uiPriority w:val="99"/>
    <w:rsid w:val="000C6FD7"/>
    <w:rPr>
      <w:rFonts w:cs="Times New Roman"/>
    </w:rPr>
  </w:style>
  <w:style w:type="paragraph" w:customStyle="1" w:styleId="C1">
    <w:name w:val="C1"/>
    <w:basedOn w:val="Normal"/>
    <w:link w:val="C1Char"/>
    <w:uiPriority w:val="99"/>
    <w:rsid w:val="008C662D"/>
    <w:pPr>
      <w:keepNext/>
      <w:spacing w:after="0" w:line="432" w:lineRule="auto"/>
      <w:outlineLvl w:val="5"/>
    </w:pPr>
    <w:rPr>
      <w:rFonts w:ascii="Arial" w:eastAsia="Times New Roman" w:hAnsi="Arial" w:cs="Arial"/>
      <w:b/>
      <w:bCs/>
      <w:color w:val="005377"/>
    </w:rPr>
  </w:style>
  <w:style w:type="character" w:customStyle="1" w:styleId="C1Char">
    <w:name w:val="C1 Char"/>
    <w:basedOn w:val="DefaultParagraphFont"/>
    <w:link w:val="C1"/>
    <w:uiPriority w:val="99"/>
    <w:locked/>
    <w:rsid w:val="008C662D"/>
    <w:rPr>
      <w:rFonts w:ascii="Arial" w:hAnsi="Arial" w:cs="Arial"/>
      <w:b/>
      <w:bCs/>
      <w:color w:val="005377"/>
    </w:rPr>
  </w:style>
  <w:style w:type="character" w:styleId="Hyperlink">
    <w:name w:val="Hyperlink"/>
    <w:basedOn w:val="DefaultParagraphFont"/>
    <w:uiPriority w:val="99"/>
    <w:rsid w:val="008C662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99"/>
    <w:rsid w:val="008C662D"/>
    <w:pPr>
      <w:spacing w:before="120" w:after="120" w:line="280" w:lineRule="atLeast"/>
    </w:pPr>
    <w:rPr>
      <w:rFonts w:ascii="Arial" w:eastAsia="Times New Roman" w:hAnsi="Arial"/>
      <w:sz w:val="24"/>
      <w:szCs w:val="24"/>
    </w:rPr>
  </w:style>
  <w:style w:type="paragraph" w:styleId="TOC2">
    <w:name w:val="toc 2"/>
    <w:basedOn w:val="Normal"/>
    <w:next w:val="Normal"/>
    <w:uiPriority w:val="99"/>
    <w:semiHidden/>
    <w:rsid w:val="008C662D"/>
    <w:pPr>
      <w:spacing w:before="60" w:after="60" w:line="280" w:lineRule="atLeast"/>
      <w:ind w:left="216"/>
    </w:pPr>
    <w:rPr>
      <w:rFonts w:ascii="Arial" w:eastAsia="Times New Roman" w:hAnsi="Arial"/>
      <w:sz w:val="20"/>
      <w:szCs w:val="24"/>
    </w:rPr>
  </w:style>
  <w:style w:type="paragraph" w:styleId="BodyText3">
    <w:name w:val="Body Text 3"/>
    <w:basedOn w:val="Normal"/>
    <w:link w:val="BodyText3Char"/>
    <w:uiPriority w:val="99"/>
    <w:rsid w:val="00B75E9D"/>
    <w:pPr>
      <w:spacing w:after="0" w:line="280" w:lineRule="atLeast"/>
    </w:pPr>
    <w:rPr>
      <w:rFonts w:ascii="Arial" w:eastAsia="Times New Roman" w:hAnsi="Arial" w:cs="Arial"/>
      <w:i/>
      <w:iCs/>
      <w:color w:val="0000FF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75E9D"/>
    <w:rPr>
      <w:rFonts w:ascii="Arial" w:hAnsi="Arial" w:cs="Arial"/>
      <w:i/>
      <w:iCs/>
      <w:color w:val="0000FF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131B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131B95"/>
    <w:rPr>
      <w:rFonts w:cs="Times New Roman"/>
    </w:rPr>
  </w:style>
  <w:style w:type="paragraph" w:styleId="ListParagraph">
    <w:name w:val="List Paragraph"/>
    <w:basedOn w:val="Normal"/>
    <w:uiPriority w:val="99"/>
    <w:qFormat/>
    <w:rsid w:val="000A713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99"/>
    <w:semiHidden/>
    <w:rsid w:val="00A17654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rsid w:val="00FC5DCA"/>
    <w:pPr>
      <w:spacing w:after="120" w:line="280" w:lineRule="atLeast"/>
      <w:ind w:left="360"/>
    </w:pPr>
    <w:rPr>
      <w:rFonts w:ascii="Arial" w:eastAsia="Times New Roman" w:hAnsi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C5DCA"/>
    <w:rPr>
      <w:rFonts w:ascii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EB4D57"/>
    <w:rPr>
      <w:rFonts w:cs="Times New Roman"/>
      <w:color w:val="0000FF"/>
      <w:u w:val="single"/>
    </w:rPr>
  </w:style>
  <w:style w:type="paragraph" w:styleId="Bibliography">
    <w:name w:val="Bibliography"/>
    <w:basedOn w:val="Normal"/>
    <w:next w:val="Normal"/>
    <w:uiPriority w:val="99"/>
    <w:semiHidden/>
    <w:rsid w:val="00EB4D57"/>
  </w:style>
  <w:style w:type="paragraph" w:styleId="BlockText">
    <w:name w:val="Block Text"/>
    <w:basedOn w:val="Normal"/>
    <w:uiPriority w:val="99"/>
    <w:semiHidden/>
    <w:rsid w:val="00EB4D57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eastAsia="Times New Roman"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rsid w:val="00EB4D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B4D57"/>
    <w:rPr>
      <w:rFonts w:cs="Times New Roman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EB4D5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EB4D5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B4D57"/>
    <w:pPr>
      <w:spacing w:after="200" w:line="276" w:lineRule="auto"/>
      <w:ind w:firstLine="360"/>
    </w:pPr>
    <w:rPr>
      <w:rFonts w:ascii="Calibri" w:eastAsia="Calibri" w:hAnsi="Calibri"/>
      <w:sz w:val="22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EB4D57"/>
    <w:rPr>
      <w:rFonts w:ascii="Arial" w:hAnsi="Arial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B4D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B4D57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EB4D5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B4D57"/>
    <w:rPr>
      <w:rFonts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B4D57"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B4D5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EB4D57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EB4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B4D5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B4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B4D57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EB4D57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EB4D57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B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B4D57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EB4D5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EB4D5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EB4D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B4D57"/>
    <w:rPr>
      <w:rFonts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EB4D5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B4D57"/>
    <w:pPr>
      <w:spacing w:after="0" w:line="240" w:lineRule="auto"/>
    </w:pPr>
    <w:rPr>
      <w:rFonts w:ascii="Cambria" w:eastAsia="Times New Roman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EB4D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B4D57"/>
    <w:rPr>
      <w:rFonts w:cs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EB4D5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EB4D57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EB4D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B4D57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EB4D5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EB4D5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EB4D5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EB4D5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EB4D5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EB4D5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EB4D5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EB4D5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EB4D5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EB4D57"/>
    <w:rPr>
      <w:rFonts w:ascii="Cambria" w:eastAsia="Times New Roman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B4D5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B4D57"/>
    <w:rPr>
      <w:rFonts w:cs="Times New Roman"/>
      <w:b/>
      <w:bCs/>
      <w:i/>
      <w:iCs/>
      <w:color w:val="4F81BD"/>
    </w:rPr>
  </w:style>
  <w:style w:type="paragraph" w:styleId="List">
    <w:name w:val="List"/>
    <w:basedOn w:val="Normal"/>
    <w:uiPriority w:val="99"/>
    <w:semiHidden/>
    <w:rsid w:val="00EB4D5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EB4D5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EB4D5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EB4D5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EB4D5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EB4D57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rsid w:val="00EB4D57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semiHidden/>
    <w:rsid w:val="00EB4D57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semiHidden/>
    <w:rsid w:val="00EB4D57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rsid w:val="00EB4D57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rsid w:val="00EB4D5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EB4D5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EB4D5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EB4D5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EB4D5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EB4D57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rsid w:val="00EB4D57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semiHidden/>
    <w:rsid w:val="00EB4D57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EB4D57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semiHidden/>
    <w:rsid w:val="00EB4D57"/>
    <w:pPr>
      <w:tabs>
        <w:tab w:val="num" w:pos="1800"/>
      </w:tabs>
      <w:ind w:left="1800" w:hanging="360"/>
      <w:contextualSpacing/>
    </w:pPr>
  </w:style>
  <w:style w:type="paragraph" w:styleId="MacroText">
    <w:name w:val="macro"/>
    <w:link w:val="MacroTextChar"/>
    <w:uiPriority w:val="99"/>
    <w:semiHidden/>
    <w:rsid w:val="00EB4D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EB4D57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rsid w:val="00EB4D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EB4D57"/>
    <w:rPr>
      <w:rFonts w:ascii="Cambria" w:hAnsi="Cambria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EB4D5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B4D5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B4D5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EB4D57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EB4D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B4D57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EB4D5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B4D57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B4D57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EB4D57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EB4D5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EB4D57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EB4D5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B4D5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EB4D5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EB4D57"/>
    <w:pPr>
      <w:spacing w:after="0"/>
    </w:pPr>
  </w:style>
  <w:style w:type="paragraph" w:styleId="Title">
    <w:name w:val="Title"/>
    <w:basedOn w:val="Normal"/>
    <w:next w:val="Normal"/>
    <w:link w:val="TitleChar"/>
    <w:uiPriority w:val="99"/>
    <w:qFormat/>
    <w:rsid w:val="00EB4D5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B4D5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EB4D57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EB4D5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EB4D5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EB4D5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EB4D5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EB4D5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EB4D5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99"/>
    <w:qFormat/>
    <w:rsid w:val="00EB4D57"/>
    <w:pPr>
      <w:outlineLvl w:val="9"/>
    </w:pPr>
  </w:style>
  <w:style w:type="character" w:styleId="Strong">
    <w:name w:val="Strong"/>
    <w:basedOn w:val="DefaultParagraphFont"/>
    <w:uiPriority w:val="99"/>
    <w:qFormat/>
    <w:locked/>
    <w:rsid w:val="003A2921"/>
    <w:rPr>
      <w:rFonts w:cs="Times New Roman"/>
      <w:b/>
      <w:bCs/>
    </w:rPr>
  </w:style>
  <w:style w:type="paragraph" w:customStyle="1" w:styleId="msolistparagraph0">
    <w:name w:val="msolistparagraph"/>
    <w:basedOn w:val="Normal"/>
    <w:uiPriority w:val="99"/>
    <w:rsid w:val="007545BC"/>
    <w:pPr>
      <w:ind w:left="720"/>
    </w:pPr>
  </w:style>
  <w:style w:type="paragraph" w:customStyle="1" w:styleId="Text">
    <w:name w:val="Text"/>
    <w:aliases w:val="t"/>
    <w:link w:val="TextChar1"/>
    <w:uiPriority w:val="99"/>
    <w:rsid w:val="00842C06"/>
    <w:pPr>
      <w:spacing w:before="60" w:after="60" w:line="260" w:lineRule="exact"/>
    </w:pPr>
    <w:rPr>
      <w:rFonts w:ascii="Verdana" w:hAnsi="Verdana"/>
      <w:color w:val="000000"/>
    </w:rPr>
  </w:style>
  <w:style w:type="character" w:customStyle="1" w:styleId="TextChar1">
    <w:name w:val="Text Char1"/>
    <w:aliases w:val="t Char1"/>
    <w:basedOn w:val="DefaultParagraphFont"/>
    <w:link w:val="Text"/>
    <w:uiPriority w:val="99"/>
    <w:locked/>
    <w:rsid w:val="00842C06"/>
    <w:rPr>
      <w:rFonts w:ascii="Verdana" w:hAnsi="Verdana"/>
      <w:color w:val="00000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21A3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D0C"/>
    <w:pPr>
      <w:keepNext/>
      <w:numPr>
        <w:numId w:val="1"/>
      </w:numPr>
      <w:spacing w:before="200" w:line="240" w:lineRule="auto"/>
      <w:outlineLvl w:val="0"/>
    </w:pPr>
    <w:rPr>
      <w:rFonts w:ascii="Arial" w:eastAsia="Times New Roman" w:hAnsi="Arial" w:cs="Arial"/>
      <w:bCs/>
      <w:color w:val="000000"/>
      <w:sz w:val="18"/>
      <w:szCs w:val="18"/>
    </w:rPr>
  </w:style>
  <w:style w:type="paragraph" w:styleId="Heading2">
    <w:name w:val="heading 2"/>
    <w:aliases w:val="Holo heading 2"/>
    <w:basedOn w:val="Normal"/>
    <w:next w:val="Normal"/>
    <w:link w:val="Heading2Char"/>
    <w:uiPriority w:val="99"/>
    <w:qFormat/>
    <w:rsid w:val="00131B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0CCC"/>
    <w:pPr>
      <w:keepNext/>
      <w:keepLines/>
      <w:spacing w:before="200" w:after="0"/>
      <w:outlineLvl w:val="2"/>
    </w:pPr>
    <w:rPr>
      <w:rFonts w:eastAsia="Times New Roman"/>
      <w:b/>
      <w:bCs/>
      <w:color w:val="365F91"/>
      <w:sz w:val="2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0391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60DFB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B4D57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3605"/>
    <w:pPr>
      <w:keepNext/>
      <w:keepLines/>
      <w:spacing w:before="120" w:after="0"/>
      <w:outlineLvl w:val="6"/>
    </w:pPr>
    <w:rPr>
      <w:rFonts w:eastAsia="Times New Roman"/>
      <w:b/>
      <w:iCs/>
      <w:color w:val="E36C0A"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20CCC"/>
    <w:pPr>
      <w:keepNext/>
      <w:keepLines/>
      <w:spacing w:before="200" w:after="0"/>
      <w:outlineLvl w:val="7"/>
    </w:pPr>
    <w:rPr>
      <w:rFonts w:eastAsia="Times New Roman"/>
      <w:b/>
      <w:color w:val="CE6208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B4D57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7D0C"/>
    <w:rPr>
      <w:rFonts w:ascii="Arial" w:eastAsia="Times New Roman" w:hAnsi="Arial" w:cs="Arial"/>
      <w:bCs/>
      <w:color w:val="000000"/>
      <w:sz w:val="18"/>
      <w:szCs w:val="18"/>
    </w:rPr>
  </w:style>
  <w:style w:type="character" w:customStyle="1" w:styleId="Heading2Char">
    <w:name w:val="Heading 2 Char"/>
    <w:aliases w:val="Holo heading 2 Char"/>
    <w:basedOn w:val="DefaultParagraphFont"/>
    <w:link w:val="Heading2"/>
    <w:uiPriority w:val="99"/>
    <w:locked/>
    <w:rsid w:val="00131B9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0CCC"/>
    <w:rPr>
      <w:rFonts w:eastAsia="Times New Roman" w:cs="Times New Roman"/>
      <w:b/>
      <w:bCs/>
      <w:color w:val="365F91"/>
      <w:sz w:val="25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0391F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60DFB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B4D57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E3605"/>
    <w:rPr>
      <w:rFonts w:ascii="Calibri" w:hAnsi="Calibri" w:cs="Times New Roman"/>
      <w:b/>
      <w:iCs/>
      <w:color w:val="E36C0A"/>
      <w:sz w:val="1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220CCC"/>
    <w:rPr>
      <w:rFonts w:eastAsia="Times New Roman" w:cs="Times New Roman"/>
      <w:b/>
      <w:color w:val="CE620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B4D57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99"/>
    <w:rsid w:val="00DF05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70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07D4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0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07D4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0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7D40"/>
    <w:rPr>
      <w:rFonts w:ascii="Tahoma" w:hAnsi="Tahoma" w:cs="Tahoma"/>
      <w:sz w:val="16"/>
      <w:szCs w:val="16"/>
    </w:rPr>
  </w:style>
  <w:style w:type="table" w:customStyle="1" w:styleId="CybageStyle1">
    <w:name w:val="Cybage Style1"/>
    <w:uiPriority w:val="99"/>
    <w:rsid w:val="00707D40"/>
    <w:tblPr>
      <w:tblInd w:w="0" w:type="dxa"/>
      <w:tblBorders>
        <w:top w:val="single" w:sz="4" w:space="0" w:color="548DD4"/>
        <w:left w:val="single" w:sz="4" w:space="0" w:color="548DD4"/>
        <w:bottom w:val="single" w:sz="4" w:space="0" w:color="548DD4"/>
        <w:right w:val="single" w:sz="4" w:space="0" w:color="548DD4"/>
        <w:insideH w:val="single" w:sz="4" w:space="0" w:color="548DD4"/>
        <w:insideV w:val="single" w:sz="4" w:space="0" w:color="548D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Bodycopy"/>
    <w:next w:val="Normal"/>
    <w:uiPriority w:val="99"/>
    <w:qFormat/>
    <w:rsid w:val="001B1E17"/>
    <w:rPr>
      <w:color w:val="7F7F7F"/>
      <w:sz w:val="21"/>
      <w:szCs w:val="22"/>
    </w:rPr>
  </w:style>
  <w:style w:type="character" w:styleId="PageNumber">
    <w:name w:val="page number"/>
    <w:basedOn w:val="DefaultParagraphFont"/>
    <w:uiPriority w:val="99"/>
    <w:rsid w:val="000C6FD7"/>
    <w:rPr>
      <w:rFonts w:cs="Times New Roman"/>
    </w:rPr>
  </w:style>
  <w:style w:type="paragraph" w:customStyle="1" w:styleId="C1">
    <w:name w:val="C1"/>
    <w:basedOn w:val="Normal"/>
    <w:link w:val="C1Char"/>
    <w:uiPriority w:val="99"/>
    <w:rsid w:val="008C662D"/>
    <w:pPr>
      <w:keepNext/>
      <w:spacing w:after="0" w:line="432" w:lineRule="auto"/>
      <w:outlineLvl w:val="5"/>
    </w:pPr>
    <w:rPr>
      <w:rFonts w:ascii="Arial" w:eastAsia="Times New Roman" w:hAnsi="Arial" w:cs="Arial"/>
      <w:b/>
      <w:bCs/>
      <w:color w:val="005377"/>
    </w:rPr>
  </w:style>
  <w:style w:type="character" w:customStyle="1" w:styleId="C1Char">
    <w:name w:val="C1 Char"/>
    <w:basedOn w:val="DefaultParagraphFont"/>
    <w:link w:val="C1"/>
    <w:uiPriority w:val="99"/>
    <w:locked/>
    <w:rsid w:val="008C662D"/>
    <w:rPr>
      <w:rFonts w:ascii="Arial" w:hAnsi="Arial" w:cs="Arial"/>
      <w:b/>
      <w:bCs/>
      <w:color w:val="005377"/>
    </w:rPr>
  </w:style>
  <w:style w:type="character" w:styleId="Hyperlink">
    <w:name w:val="Hyperlink"/>
    <w:basedOn w:val="DefaultParagraphFont"/>
    <w:uiPriority w:val="99"/>
    <w:rsid w:val="008C662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uiPriority w:val="99"/>
    <w:rsid w:val="008C662D"/>
    <w:pPr>
      <w:spacing w:before="120" w:after="120" w:line="280" w:lineRule="atLeast"/>
    </w:pPr>
    <w:rPr>
      <w:rFonts w:ascii="Arial" w:eastAsia="Times New Roman" w:hAnsi="Arial"/>
      <w:sz w:val="24"/>
      <w:szCs w:val="24"/>
    </w:rPr>
  </w:style>
  <w:style w:type="paragraph" w:styleId="TOC2">
    <w:name w:val="toc 2"/>
    <w:basedOn w:val="Normal"/>
    <w:next w:val="Normal"/>
    <w:uiPriority w:val="99"/>
    <w:semiHidden/>
    <w:rsid w:val="008C662D"/>
    <w:pPr>
      <w:spacing w:before="60" w:after="60" w:line="280" w:lineRule="atLeast"/>
      <w:ind w:left="216"/>
    </w:pPr>
    <w:rPr>
      <w:rFonts w:ascii="Arial" w:eastAsia="Times New Roman" w:hAnsi="Arial"/>
      <w:sz w:val="20"/>
      <w:szCs w:val="24"/>
    </w:rPr>
  </w:style>
  <w:style w:type="paragraph" w:styleId="BodyText3">
    <w:name w:val="Body Text 3"/>
    <w:basedOn w:val="Normal"/>
    <w:link w:val="BodyText3Char"/>
    <w:uiPriority w:val="99"/>
    <w:rsid w:val="00B75E9D"/>
    <w:pPr>
      <w:spacing w:after="0" w:line="280" w:lineRule="atLeast"/>
    </w:pPr>
    <w:rPr>
      <w:rFonts w:ascii="Arial" w:eastAsia="Times New Roman" w:hAnsi="Arial" w:cs="Arial"/>
      <w:i/>
      <w:iCs/>
      <w:color w:val="0000FF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75E9D"/>
    <w:rPr>
      <w:rFonts w:ascii="Arial" w:hAnsi="Arial" w:cs="Arial"/>
      <w:i/>
      <w:iCs/>
      <w:color w:val="0000FF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131B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131B95"/>
    <w:rPr>
      <w:rFonts w:cs="Times New Roman"/>
    </w:rPr>
  </w:style>
  <w:style w:type="paragraph" w:styleId="ListParagraph">
    <w:name w:val="List Paragraph"/>
    <w:basedOn w:val="Normal"/>
    <w:uiPriority w:val="99"/>
    <w:qFormat/>
    <w:rsid w:val="000A713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99"/>
    <w:semiHidden/>
    <w:rsid w:val="00A17654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rsid w:val="00FC5DCA"/>
    <w:pPr>
      <w:spacing w:after="120" w:line="280" w:lineRule="atLeast"/>
      <w:ind w:left="360"/>
    </w:pPr>
    <w:rPr>
      <w:rFonts w:ascii="Arial" w:eastAsia="Times New Roman" w:hAnsi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C5DCA"/>
    <w:rPr>
      <w:rFonts w:ascii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EB4D57"/>
    <w:rPr>
      <w:rFonts w:cs="Times New Roman"/>
      <w:color w:val="0000FF"/>
      <w:u w:val="single"/>
    </w:rPr>
  </w:style>
  <w:style w:type="paragraph" w:styleId="Bibliography">
    <w:name w:val="Bibliography"/>
    <w:basedOn w:val="Normal"/>
    <w:next w:val="Normal"/>
    <w:uiPriority w:val="99"/>
    <w:semiHidden/>
    <w:rsid w:val="00EB4D57"/>
  </w:style>
  <w:style w:type="paragraph" w:styleId="BlockText">
    <w:name w:val="Block Text"/>
    <w:basedOn w:val="Normal"/>
    <w:uiPriority w:val="99"/>
    <w:semiHidden/>
    <w:rsid w:val="00EB4D57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eastAsia="Times New Roman"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rsid w:val="00EB4D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B4D57"/>
    <w:rPr>
      <w:rFonts w:cs="Times New Roman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EB4D5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EB4D5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B4D57"/>
    <w:pPr>
      <w:spacing w:after="200" w:line="276" w:lineRule="auto"/>
      <w:ind w:firstLine="360"/>
    </w:pPr>
    <w:rPr>
      <w:rFonts w:ascii="Calibri" w:eastAsia="Calibri" w:hAnsi="Calibri"/>
      <w:sz w:val="22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EB4D57"/>
    <w:rPr>
      <w:rFonts w:ascii="Arial" w:hAnsi="Arial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B4D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B4D57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EB4D5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B4D57"/>
    <w:rPr>
      <w:rFonts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EB4D57"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B4D5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EB4D57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EB4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B4D5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B4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B4D57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EB4D57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EB4D57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B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B4D57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EB4D5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EB4D5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EB4D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B4D57"/>
    <w:rPr>
      <w:rFonts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EB4D5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B4D57"/>
    <w:pPr>
      <w:spacing w:after="0" w:line="240" w:lineRule="auto"/>
    </w:pPr>
    <w:rPr>
      <w:rFonts w:ascii="Cambria" w:eastAsia="Times New Roman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EB4D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B4D57"/>
    <w:rPr>
      <w:rFonts w:cs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EB4D5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EB4D57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EB4D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B4D57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EB4D5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EB4D5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EB4D5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EB4D5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EB4D5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EB4D5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EB4D5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EB4D5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EB4D5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EB4D57"/>
    <w:rPr>
      <w:rFonts w:ascii="Cambria" w:eastAsia="Times New Roman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B4D5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B4D57"/>
    <w:rPr>
      <w:rFonts w:cs="Times New Roman"/>
      <w:b/>
      <w:bCs/>
      <w:i/>
      <w:iCs/>
      <w:color w:val="4F81BD"/>
    </w:rPr>
  </w:style>
  <w:style w:type="paragraph" w:styleId="List">
    <w:name w:val="List"/>
    <w:basedOn w:val="Normal"/>
    <w:uiPriority w:val="99"/>
    <w:semiHidden/>
    <w:rsid w:val="00EB4D5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EB4D5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EB4D5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EB4D5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EB4D5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EB4D57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rsid w:val="00EB4D57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semiHidden/>
    <w:rsid w:val="00EB4D57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semiHidden/>
    <w:rsid w:val="00EB4D57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semiHidden/>
    <w:rsid w:val="00EB4D57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rsid w:val="00EB4D5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EB4D5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EB4D5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EB4D5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EB4D5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EB4D57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rsid w:val="00EB4D57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semiHidden/>
    <w:rsid w:val="00EB4D57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rsid w:val="00EB4D57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semiHidden/>
    <w:rsid w:val="00EB4D57"/>
    <w:pPr>
      <w:tabs>
        <w:tab w:val="num" w:pos="1800"/>
      </w:tabs>
      <w:ind w:left="1800" w:hanging="360"/>
      <w:contextualSpacing/>
    </w:pPr>
  </w:style>
  <w:style w:type="paragraph" w:styleId="MacroText">
    <w:name w:val="macro"/>
    <w:link w:val="MacroTextChar"/>
    <w:uiPriority w:val="99"/>
    <w:semiHidden/>
    <w:rsid w:val="00EB4D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EB4D57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rsid w:val="00EB4D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EB4D57"/>
    <w:rPr>
      <w:rFonts w:ascii="Cambria" w:hAnsi="Cambria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EB4D5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B4D5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B4D5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EB4D57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EB4D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B4D57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EB4D5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B4D57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B4D57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EB4D57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EB4D5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EB4D57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EB4D5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B4D5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rsid w:val="00EB4D5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EB4D57"/>
    <w:pPr>
      <w:spacing w:after="0"/>
    </w:pPr>
  </w:style>
  <w:style w:type="paragraph" w:styleId="Title">
    <w:name w:val="Title"/>
    <w:basedOn w:val="Normal"/>
    <w:next w:val="Normal"/>
    <w:link w:val="TitleChar"/>
    <w:uiPriority w:val="99"/>
    <w:qFormat/>
    <w:rsid w:val="00EB4D5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B4D5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EB4D57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EB4D5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EB4D5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EB4D5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EB4D5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EB4D5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EB4D5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99"/>
    <w:qFormat/>
    <w:rsid w:val="00EB4D57"/>
    <w:pPr>
      <w:outlineLvl w:val="9"/>
    </w:pPr>
  </w:style>
  <w:style w:type="character" w:styleId="Strong">
    <w:name w:val="Strong"/>
    <w:basedOn w:val="DefaultParagraphFont"/>
    <w:uiPriority w:val="99"/>
    <w:qFormat/>
    <w:locked/>
    <w:rsid w:val="003A2921"/>
    <w:rPr>
      <w:rFonts w:cs="Times New Roman"/>
      <w:b/>
      <w:bCs/>
    </w:rPr>
  </w:style>
  <w:style w:type="paragraph" w:customStyle="1" w:styleId="msolistparagraph0">
    <w:name w:val="msolistparagraph"/>
    <w:basedOn w:val="Normal"/>
    <w:uiPriority w:val="99"/>
    <w:rsid w:val="007545BC"/>
    <w:pPr>
      <w:ind w:left="720"/>
    </w:pPr>
  </w:style>
  <w:style w:type="paragraph" w:customStyle="1" w:styleId="Text">
    <w:name w:val="Text"/>
    <w:aliases w:val="t"/>
    <w:link w:val="TextChar1"/>
    <w:uiPriority w:val="99"/>
    <w:rsid w:val="00842C06"/>
    <w:pPr>
      <w:spacing w:before="60" w:after="60" w:line="260" w:lineRule="exact"/>
    </w:pPr>
    <w:rPr>
      <w:rFonts w:ascii="Verdana" w:hAnsi="Verdana"/>
      <w:color w:val="000000"/>
    </w:rPr>
  </w:style>
  <w:style w:type="character" w:customStyle="1" w:styleId="TextChar1">
    <w:name w:val="Text Char1"/>
    <w:aliases w:val="t Char1"/>
    <w:basedOn w:val="DefaultParagraphFont"/>
    <w:link w:val="Text"/>
    <w:uiPriority w:val="99"/>
    <w:locked/>
    <w:rsid w:val="00842C06"/>
    <w:rPr>
      <w:rFonts w:ascii="Verdana" w:hAnsi="Verdana"/>
      <w:color w:val="00000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e\word_template_18_03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6E572CE01B48939E3D198DED7DB9" ma:contentTypeVersion="0" ma:contentTypeDescription="Create a new document." ma:contentTypeScope="" ma:versionID="bb2e62754e25e36aef1394e2b2856a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830D1-5D50-4B83-A781-242681C21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6AEBFF-CC3D-40E1-8D67-31657138E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EB262-A50E-476A-AB57-F7F952FB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2C78EF-BCD3-4F0C-A3A0-ED099EA6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word_template_18_03_09</Template>
  <TotalTime>92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case study FindAGrave Migration</vt:lpstr>
    </vt:vector>
  </TitlesOfParts>
  <Company>Cybage Software Pvt. Ltd.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case study FindAGrave Migration</dc:title>
  <dc:creator>Cybage Software Pvt Ltd</dc:creator>
  <cp:lastModifiedBy>Pratiksha Misal</cp:lastModifiedBy>
  <cp:revision>15</cp:revision>
  <cp:lastPrinted>2009-07-13T10:51:00Z</cp:lastPrinted>
  <dcterms:created xsi:type="dcterms:W3CDTF">2015-12-22T09:12:00Z</dcterms:created>
  <dcterms:modified xsi:type="dcterms:W3CDTF">2016-05-17T12:46:00Z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0x010100649E6E572CE01B48939E3D198DED7DB9</vt:lpwstr>
  </property>
</Properties>
</file>